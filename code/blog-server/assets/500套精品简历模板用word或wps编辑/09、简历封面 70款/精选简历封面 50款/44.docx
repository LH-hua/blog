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7604760</wp:posOffset>
                </wp:positionV>
                <wp:extent cx="150495" cy="156210"/>
                <wp:effectExtent l="0" t="0" r="1905" b="571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621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10.7pt;margin-top:598.8pt;height:12.3pt;width:11.85pt;z-index:252041216;v-text-anchor:middle;mso-width-relative:page;mso-height-relative:page;" fillcolor="#68C8C6" filled="t" stroked="f" coordsize="405200,413075" o:gfxdata="UEsDBAoAAAAAAIdO4kAAAAAAAAAAAAAAAAAEAAAAZHJzL1BLAwQUAAAACACHTuJAzzCcBd0AAAAN&#10;AQAADwAAAGRycy9kb3ducmV2LnhtbE2PwU7DMBBE70j8g7VI3KhjK6Q0xKlQUUFcgKaAxM2NlyRq&#10;bEex05a/ZznB3nZnNPumWJ5szw44hs47BWKWAENXe9O5RsHbdn11AyxE7YzuvUMF3xhgWZ6fFTo3&#10;/ug2eKhiwyjEhVwraGMccs5D3aLVYeYHdKR9+dHqSOvYcDPqI4XbnsskybjVnaMPrR5w1WK9ryar&#10;4D27T+uXu+n16XnzuFrvPx/mvPpQ6vJCJLfAIp7inxl+8QkdSmLa+cmZwHoFUoqUrCSIxTwDRhaZ&#10;XgtgOzpJGuBlwf+3KH8AUEsDBBQAAAAIAIdO4kCjdgoeVwUAAA4VAAAOAAAAZHJzL2Uyb0RvYy54&#10;bWytWE1u4zYU3hfoHQgtCzSWSEqUjDgDNMF0U7QDzBSYLhlZtgVIoiAqcdJT9ABd9QxzpvYaffyR&#10;RDkeUCqahSOb/Pi9//fE23cvdYWei06WotkF0U0YoKLJxb5sjrvg10/vv08DJHve7HklmmIXvBYy&#10;eHf37Te353ZbYHES1b7oEBzSyO253QWnvm+3m43MT0XN5Y1oiwYWD6KreQ9fu+Nm3/EznF5XGxyG&#10;yeYsun3bibyQEn59MIvBnT7/cCjy/pfDQRY9qnYByNbrz05/PqrPzd0t3x473p7K3IrB/4MUNS8b&#10;IB2PeuA9R09d+eaousw7IcWhv8lFvRGHQ5kXWgfQJgovtPl44m2hdQHjyHY0k/z/js1/fv7QoXK/&#10;C0hCAtTwGpz09x9//vPlL2Wbcyu3sOVj+6Gz3yQ8KkVfDl2t/oMK6EXb83W0Z/HSoxx+jOKQZnGA&#10;cliK4gRH2t6bCZw/yf7HQuiD+PNPsjfu2MOTNubeCpSLppFlX3wGFx7qCjz03QbB6UmE0RnRMIZQ&#10;sK68hPzmQmJM0gydEI1IyOKvID5HDolB+DhchBXLR4IdkoWauBBM05QkXlXApaO9LMSniwtZqAt1&#10;WBbq4kKWeQXiaFRlIYkLCb22ShwCEkYYx97YciELbcUcFswSBvHo88gMQjCNsVcXqLqjsTDLaJp4&#10;WWYQQiFBvCyZw0KymIbUyzKDACKJvSxQNSZlSEaTkHhpZhgaEpz6/R+5WUxorEqFzzUzDA0xZalf&#10;n1ke44yy0M8zw6SY4QX6uJmMMaOA8eozw7AMCqtfHzeXF2Zm5GJssvkqZjRPZ68q7vaFyRldSWgv&#10;j4uZWws63XHoZfw0tLf8pbH9DZ4QV4NSqGeHVkjVSt1mB41z+AqNDLojHAko1Rw9YAhmFxytAkO0&#10;uWC8Cgwh5ILJKjDEhQumq8DgcResG/xig4EbXXCyihlKtAtmq8BQeV1wugoMBdUFZ6vAqky66HFA&#10;Wxhjl0G2LsqiizCD76si/CLQonWRpkrQTPd1saaq0Qy+LtpUpZnBZ/FmgtZWiQ5eYtTrS6VfX/oA&#10;wetLFyB4fXlU9uLblvequAyP6LwL7EiMTvBoZl21Wovn4pPQ+3pVaUxV1ILoGcyaf9qWPz2W+Q/F&#10;7y4oS0hidB8xIII+z/yg9DKbjHQXS5bUenpGcI1uOhOHMMbYMd/wTaKY2daa41K3aVHZ1ctoeZQa&#10;E3JQ0f6iF9/I4yyu1NJBvjGdI88bi3/FgxdKVkIW2heTZ40BHfjQXaYt80MMABPCMpN3M0+YFq4j&#10;KWGU6DowmMxZW2kVF5mGKdX1YTgWZ5hEpvrhMM2y+aKerLU8WE/MQ2Xxe5+BgqauAZIxXRVGTpYy&#10;bKoWWCIGeifEzZxtOdX8fJWzatxkMlOzxhA9DVvMsOuaD2iYMmZ8QOD9gWmeQUJYpLaywfyawXzq&#10;SGiGZ81mZuKrEl7jJGnIMmMVGiUJ1T1q4CRxymLTAWERpzOrmEHacqr5+CrnoK+NMj0UG0vqWffC&#10;Kpe71WhrduuJ9WL3NX1wGEfqvkPleEagrijMoE8ERrXK2gh0F/Wtg0ZOi4vqikkMRTkBB0orvsku&#10;h838vjJtDOhNHk78s9S9UgPmFstt+QAlVafRM+jYcrTm0yWOFFW5f19WlbKm7I6P91WHnjl0ryS9&#10;T++HJjfbVjWqY0WYwR0OyjlcAh4qDm0ur1u4lpLNMUC8OsLtYt53ek5uhGIwVupk/8DlyXDoY40n&#10;a7gt6lBV1rsgDdXfGBQgv7rVMvdY6ulR7F/hDow3+UlAa1UscLbeBJduWl17Qahu9dzvetd0jXn3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M8wnAXdAAAADQEAAA8AAAAAAAAAAQAgAAAAIgAAAGRy&#10;cy9kb3ducmV2LnhtbFBLAQIUABQAAAAIAIdO4kCjdgoeVwUAAA4VAAAOAAAAAAAAAAEAIAAAACwB&#10;AABkcnMvZTJvRG9jLnhtbFBLBQYAAAAABgAGAFkBAAD1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5938,19811;19457,56956;55938,94100;92419,56956;55938,19811;55938,0;111877,56956;102801,87904;103803,88606;146856,133894;146559,152505;128280,152202;85227,106914;84465,105704;55938,113912;0,56956;55938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7228840</wp:posOffset>
                </wp:positionV>
                <wp:extent cx="165100" cy="118110"/>
                <wp:effectExtent l="0" t="0" r="6350" b="5715"/>
                <wp:wrapNone/>
                <wp:docPr id="6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1811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10.1pt;margin-top:569.2pt;height:9.3pt;width:13pt;z-index:252038144;v-text-anchor:middle;mso-width-relative:page;mso-height-relative:page;" fillcolor="#68C8C6" filled="t" stroked="f" coordsize="529316,401026" o:gfxdata="UEsDBAoAAAAAAIdO4kAAAAAAAAAAAAAAAAAEAAAAZHJzL1BLAwQUAAAACACHTuJAbBdgONoAAAAN&#10;AQAADwAAAGRycy9kb3ducmV2LnhtbE2PwU7DMBBE70j8g7VI3Kid0JYqjdMDAnHhUEpVqTfXdpOI&#10;eG3FbhL+nu2JHnfmaXam3EyuY4PtY+tRQjYTwCxqb1qsJey/359WwGJSaFTn0Ur4tRE21f1dqQrj&#10;R/yywy7VjEIwFkpCk1IoOI+6sU7FmQ8WyTv73qlEZ19z06uRwl3HcyGW3KkW6UOjgn1trP7ZXZwE&#10;1IswbYfD9Hk0QR/2Y9h+vB2lfHzIxBpYslP6h+Fan6pDRZ1O/oImsk5CnoucUDKy59UcGCH5fEnS&#10;6SotXgTwquS3K6o/UEsDBBQAAAAIAIdO4kAZR78YAwcAAGcgAAAOAAAAZHJzL2Uyb0RvYy54bWyt&#10;WkuO3DYQ3QfIHQQtA8QtkhIlDdxjIDaSTZAYsAM4S41a/QH0gyTPjLPLUXKCHCGXCXKOFItiq6iZ&#10;AakgXkw3m3wsVtUrslj06zePTR3cV8N46dp9yF5FYVC1ZXe4tKd9+MvH77/NwmCcivZQ1F1b7cMv&#10;1Ri+uf36q9cP/U3Fu3NXH6ohgEna8eah34fnaepvdruxPFdNMb7q+qqFzmM3NMUEzeG0OwzFA8ze&#10;1DseRXL30A2HfujKahzh13e6M7zF+Y/Hqpx+Ph7HagrqfQhrm/DvgH/v1N/d7evi5jQU/flSzsso&#10;/sMqmuLSgtDrVO+KqQg+D5cnUzWXcujG7ji9Krtm1x2Pl7JCHUAbFq20+XAu+gp1AeOM/dVM4/83&#10;bfnT/fshuBz2oYzDoC0a8NHff/3xz+9/KtM89OMNjPjQvx/m1ghflZ6Px6FRn6BB8Ijm/HI1Z/U4&#10;BSX8yGTCIjB6CV2MZYyhuXcLuPw8Tj9UHU5U3P84TtobB/iGtjzMCyq7th0vU/UJJjs2NTjom10g&#10;ZMozFjwECc8Fk7Mn15BfKYTlkqdxcA5isDV/CfKJUSmJmt4phUJ4lHEpnFI4kRLLJMojpxQKESyL&#10;ZOSUIiwpMhW5UwqFCB6lTDqlAHWufolzlnK3xSjEU0pCpDDJI5E4dbEgft6XRIpIEw/nWwg/g6VE&#10;iORJmjo1oQhPe8HWe/WKjDl3m4sikGDM6fqcCGFpHHm4nkI8gwW2jkWXWIrYTWMLkkWCuXVhVhhz&#10;nubu/cXGJDJN3KHPaCDDXpFE7ti3MamQHmHJaChzCbuMh9ksTApr89gwrWCOZOJBNUYx3NNuNJzj&#10;jOcyc8YNoxhPGtCAjpMs99ia4QBaCOopxgrpCA6A2K0NxXCRiTx1RiijUe3LAguTcLCBW44V11LI&#10;RLr1sTBw1OaJUw6newHnWcy4U46N8bMbp7tBGgnuVseC+LGA070ghyTQvUtbEHcKwGlExyIVkXtX&#10;szAeImgw63zM7RKK0Yq7EjNOY9lXDMUICDKPcwBSwyWYfS1mYTC/dDOZRrOn7ylEp7FuMTSY3ScN&#10;p8N9LUbj2EMEHe7ne0Gj3s9WFsQmMVxCTuaaUZzNzaN8bOerB3wLCnWFjfBW13ejuuXQewjcaUwT&#10;7hhwcYEpAaXuLQ4wbCsUzDaBYbegYL4JDBsBBYtNYAhXCo43gSEIKTjZBIbIomC8t3lbG+KFgtNN&#10;kiESKDjbBAaOU3C+CayyV4q+3p09ObYm2TaWqWTTkr6NZyrvtODbmKZSQwu+jWsq47Pg29imMjkL&#10;vo1vbEU4aG/aHFaUg+RtE3xFOraNdSpNorpDe4t0lf5Y8G2sU3mNBd/GOpWzWPBtrOMr1kF7k+4r&#10;1kGusgm+Yp2uTnnvcnzFOmhvkr5iHaQAm+Ar1vFtrFPnNHUctIl0bYP5XB6goKtKuTWWcqcwgFLu&#10;EAZQyr1TmOKmLyZ1nJuvwcM+1IliGJz34Vz3U71Nd1997HDcpM52XU7Ehegy4byGZVzdWuOxMIjj&#10;dQ1jHm9Gmc8eZ9cFPhytC3er0eXnu0v5XfUblQCYbA4JwKQ5RgNoOE8It2ztdMHyJMZII51Q6NPS&#10;sB41S7OlrFaIZbunGDOqrLuxQhMvFtFL0aU4RPpZThXVXhZkBOrJsTjmPVgVufRgVR01u4+Z0XzO&#10;y8ZiFY5+1oEvK4z1JwTiFc9BFI51JC0HyxwerucihvumxsgULsUKY7zL4yyV2vUc60BWJ1aTNPLa&#10;qULIIpjd0vaAOlSWvTxtDJXzZVqLbrqmYDqhYDRraEuxW7PMNE+XafNoLsnPnXmcZ5rFXGZQgqB6&#10;CqwyaZnUqrYU2+O6YoQY6jgzyHxq6bru4zlYYPVGrwaLC7MFzJT2qox6EYScxsSZyGwfp2AXTWWe&#10;CB7jdn4lAFbyNBJLM/72lrGYI4SrYsvKjQIqXWbaNemwnrPq9OOVetp4cVqRsXjmVZwxfe5c9cTa&#10;jpZJrWpb09hYWxXrNAh5zsUvxzTeKBFnDp9lm7Ml6HqANdQMsBc28yiDhy/NYpzZKGdOJTj4Yhhg&#10;OZj06XVB9D+xtRGqxRCIvrJ7MJBikhzKqTTA4mXd9LVsVgqrSGiDpdOxwsXCFsSo8azt0DAqN1gg&#10;xn6aUeLJuuffsdDzbFwYgVoTPZxa2fQ/tyA9+om/9A9qnZaLF40Np+w5DRvBcCptQR9f8xe05vI8&#10;Onb15fD9pa7VOTAOp7u39RDcF5AKyext9tbcUaxhdavSH8ZTfIQt4HX9WBeQM5VND++9Y3sKg6I+&#10;wbN9OQ1Y5mg7JUEfNcM4vSvGs5aB02p2NPAOOwT1pdmHWaT+XYkG61fvxfqFWH276w5f4HG5aMtz&#10;B3makqKIrLrgNRvVnV/e1XM5beOo5f8H3P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bBdgONoA&#10;AAANAQAADwAAAAAAAAABACAAAAAiAAAAZHJzL2Rvd25yZXYueG1sUEsBAhQAFAAAAAgAh07iQBlH&#10;vxgDBwAAZyAAAA4AAAAAAAAAAQAgAAAAKQEAAGRycy9lMm9Eb2MueG1sUEsFBgAAAAAGAAYAWQEA&#10;AJ4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14559,57806;110820,61337;145067,93674;145581,94457;153374,94457;50540,57806;11725,94457;19518,94457;20032,93675;54279,61337;14456,23653;69491,75618;82188,80585;82550,80552;95608,75618;150643,23653;143164,23653;93855,70212;82550,74483;82237,74511;71244,70212;21935,23653;28700,0;136399,0;165100,27100;165100,91009;136399,118110;28700,118110;0,91009;0,27100;2870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6780530</wp:posOffset>
                </wp:positionV>
                <wp:extent cx="107315" cy="204470"/>
                <wp:effectExtent l="0" t="0" r="6985" b="5080"/>
                <wp:wrapNone/>
                <wp:docPr id="5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315" cy="2044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12.4pt;margin-top:533.9pt;height:16.1pt;width:8.45pt;z-index:252040192;v-text-anchor:middle;mso-width-relative:page;mso-height-relative:page;" fillcolor="#68C8C6" filled="t" stroked="f" coordsize="3056,5968" o:gfxdata="UEsDBAoAAAAAAIdO4kAAAAAAAAAAAAAAAAAEAAAAZHJzL1BLAwQUAAAACACHTuJAObxVy9wAAAAN&#10;AQAADwAAAGRycy9kb3ducmV2LnhtbE2PQUvDQBCF74L/YRnBm93NWluJ2RQURLAg2ErwuM2uSWx2&#10;NmYnbf33jie9zcx7vPlesTqFXhz8mLqIBrKZAuGxjq7DxsDb9vHqFkQii872Eb2Bb59gVZ6fFTZ3&#10;8Yiv/rChRnAIptwaaImGXMpUtz7YNIuDR9Y+4hgs8To20o32yOGhl1qphQy2Q/7Q2sE/tL7eb6Zg&#10;YNp3+oa2XxW9P90/X7/odVV9ro25vMjUHQjyJ/ozwy8+o0PJTLs4oUuiN6D1nNGJBbVY8sQWPc+W&#10;IHZ8ypRSIMtC/m9R/gBQSwMEFAAAAAgAh07iQOWHQ6GnGAAAVowAAA4AAABkcnMvZTJvRG9jLnht&#10;bK1dW44cOZL8X2DvkKjPBbYVZATjIbQ0H93o+dmHsKM9QCorS1VAVWUhMyV1H2GxV9iT7IHmHGMM&#10;ujNJqeiWGMwM0KFueTgf5g+jk4z8+U+/Pz1uvu6Pp4fD87sb91N3s9k/7w63D8+f393898ff/nW+&#10;2ZzO2+fb7ePhef/u5o/96eZP7//5n37+9vJ27w/3h8fb/XEDJc+nt99e3t3cn88vb9+8Oe3u90/b&#10;00+Hl/0z/vLucHzanvGvx89vbo/bb9D+9PjGd9345tvhePtyPOz2pxP+66/pL2/er/rv7va783/e&#10;3Z32583juxv07bz+87j+81P855v3P2/ffj5uX+4fdtKN7d/Ri6ftwzMazap+3Z63my/Hhx9UPT3s&#10;jofT4e780+7w9OZwd/ew269jwGhc991o/nK/fdmvY8HknF7yNJ3+cWp3//H1w3HzcPvuJkw3m+ft&#10;EzD66//871//7//j1Hx7Ob2FxF9ePhzl30744+bTt38/3EJw++V8WEf9+93xKY4e49n8vk7uH3ly&#10;97+fNzv8R9dNvQs3mx3+ynfDMK2T/2b7Vl/efTmd/7w/rIq2X//tdE7Y3OJP68zeSvc+Ase7p0fA&#10;9C9vNlPo/Dhtvm36LoyCZhZ0haCfpslt7jdhGefv5XwhNy4uTH1DYV8Idg1lQyEz+nlwLWWYizyM&#10;vp/70FA4FnJ+nP3kG70DgFmh950PrS7CJ7Og68O8dA2NSyHox26a50YfXYnJ0M29a2h0JSZ9GH3f&#10;6qQrUend0lJYYjLMcz83FZbIuHHpmmZTIuMmt3g/tMZdgrNgxps6S3Ac5sePTZ0lPN7h/82xl/i4&#10;eRm70Tc66kuApn4Y+1ZPfYmQWzo3dy3UfQnRPHZLaCotUXIzcPItmHwJ0zKMiBQN6H2NEwTHptIK&#10;p2mY28MvgUJwmYYWTr7EaQnDNLSM3pc49csyQvL1SNSXMM1LPyxDY/B9CROC37SMLZ0VSsiZ49zS&#10;WaLkBx/QeqOfJUhu6RHoWjpLkIKbBj+1dJYYeTeF0Ap0fYnREENiC/e+xAgRbEGUfT1X9CVGQx8m&#10;18JoKDEaxwVBrKFzKDEakKem1nwOJUaT74dmkB9KjAaEWkTG1zEaSoymsR/H1tiHEiN40dyM80OJ&#10;0TT7YW7qLDEKfl5cK4oMJUbI0lPXSkdDiRHCXd8MIqHEaBqWsRlDQ4nRMvilGetDhVHX99PYwD2U&#10;GC2T61wL91Bi5BcQpCZbKDFapoAQ1sAdPOiS3v3gpqWFUaR8mQjAjscmYwglRr4LDt7xuh+FEqPF&#10;jZj8Rj/HEiO3uL7Zz7HEaB5Xq3vd5scSI+8n51u+OZYYOTci1LYmdCxB6hdw19aEjiVIzg3zAGrV&#10;6GmJ0rDStcaMjiVKpKclTAOsqT2lJUyud10H6vJ6T0HUL1YydAsmoNHTqcTJ9QOYU1NpBdQwBtC2&#10;1w1qqoDqh2FGfGj0tATKu2VqRqepAqqHj8zNnpZAhX6emm4/1UBNIPWtmDeVQIVxdr7l91MFlBuW&#10;SAdfH/5cAjX13dy1iONcAeVCCFilNJSWQIE4LUvL8+cKqEhHsTBrKC2BmvoJwg305xooeCmsr6G0&#10;Amoap74Vn+cKKJDhybUWX3MFVEwPLaDmCqjez/PQstOlBMo7pPCW8S8VUIj5IxLE68NfSqB8jzzW&#10;6ulSATWAlPVNpSVQA5aUzbX2UgEFL8V6oNXTEihMKcy/gf5SATVMYVlaC5ylBApcC47SUloBhWzi&#10;upZShMUi9vXLEND+62EKSb4QdSOmdWw5KhosZD1sBYvBltoKrLEPCACNeXVdiRYY9IyKR0ttDdeM&#10;CNRWW+KFdc6EBWFLbQ1YWPpmVnVdiRh0OhhMS20FGRZ6xuq5KkVguQGXbamtihEOSQgcpDW3VTki&#10;LiCbTM25GjIs9ZtrCXCEwhIm2KJrTkIsnmW2BgNDfmvFV7CEQjaMHUJccxIqyIjaErKAYNSMMc5V&#10;kI3mJFTFiW4zgozgnwENfF+pQzWkGBgRLZ2MiJaIEdESMCJaAkZES7yIaIkXES3hIqIlXLZoVaMg&#10;otej1V+PVn89Wv31aPXXowW7vHgimYHr0apqFUTr9WhV1Qpba1WuIKLXo1UVLIjW69GqShZE6/Vo&#10;DdejVVUtSAeuR6uqW9haq8IFEb0erap0QbRej1a43req6gXpwPVoVfULovV6tKoKhq21KmEQ0evR&#10;qooYROv1aFVVDKL1et+qyhhE6/V5a7weraqOYXegKmQQ0evRqioZROv1aFWlDKL1erSqWgbRej1a&#10;VTHjB63YC/6su73be90A3v3+LDvA+NNmG88VfHRgjHFP+OVwivvNcUcYu8ofXaSL0ALB+LelvKvk&#10;gVmU79vyvpIHGlE+tOX7Sh7zHOWntvxQyWMGo/zSlg+VfFzjxBewgGmOeKzfkCFjbdJ8Y6rfkEFj&#10;2dF8Y67fkGE7Y9xL/YYMHIuFVhtgmyXScakQR451QPON77CWkfv2yME9qzZk5NhfbLZR4+1l5L49&#10;cjDRqg0ZObYGm23UmEfaHUeOjb/mGzXmkVKvbxgjrzGPdHl9wxh5jXmkwusbxshrzCPNXd9ojxyc&#10;tZyrSGHjG+CnrZHjr6o3ZOTgns03aszjZtnaRnvkUFa1ISMHZ2y2UWMeKePahjHyGvNIB+Mb4HrN&#10;NmrM4ybV+oYx8hrzuAW1vmGMvMY8UrT1DWPkNeaRfq1vtEeOoZazG6lVfAO8qTVyTEr1howcnKj5&#10;Ro153NdZ22iPHHS4akNGDi7TbKPGHIeNUhvGyGvMI02JvQIHabZRYz7JyMEvmm/UmE8ycnCH5hs1&#10;5pOMHLyg+UaNedziWMfRHjlALmc37l/EN7A70WoD5lC9ISPH1kPzjRrzWUaOfYXmGzXms4wcmwbN&#10;N2rM457BOg5j5DXmcUMgvoFyf7ONGvNY7V/fMEZeY77IyFGob7ZRY77IyFGFb75RYx6L8Guv2iOH&#10;eZcIrhX2+Eqsn7dagSvU78jgXdcePZyifkeG77r2+OFA9TsyATi62O5bjf1a1U7jMeagRh813zRt&#10;2FVvt1Pj72I9em3HYHRw1mo8sdic3jHmoLaBtZKc3jHmoLYC58QMYhG4wDQxcyHzRxzN/f5Q7vFm&#10;g0O5n+I74Pbbc1wD6B83397drGc8N/c4qxoPcca/eTp83X88rDLnuBLwA6CKY5wyebuIPD6/Koq9&#10;MumlCujzRXUmO/CZCquAPrMgKpNoHIcZbI29uJZLZ1ExMapJn6IRO8hJY2YZKqBPFYxLq9g0qGia&#10;chXQpwqOaTCuY4JCJXLcU0X6VIVC6ODYdsNC3cE3bLm4OYaRgPWZcn5OcplBa7/0Kf3D7kuamfXY&#10;b3uqoxmsM0iww77aKqcupM3pU5rF2YdVzNujiBYQWyWDdcJPmTadY7vRLu6rRmMhQ+1ibSHKkanr&#10;hEMyKLpYY78C2i5uX0GOmIpblgQZMT23xKMJ0EdMGRtqKRAz33CLEFrmbW4Rzu+I/0JQmiYRAWct&#10;UxBnMQaCye5Z1IJgaprFwSw44qiD5ZpzPF+B6aZyccMhyoH+WPpwgE3kNN2rr+kz+dwUS+LQhwOE&#10;tr6487zKaUpTPfpM+nAeLsnBHK3+4RB7kiP2HyRiTXlZqu3pM7UbZF4mWJnVLk4np3ZBzi05nKFO&#10;csg6ppyUMeZcwNF+6TP1r4+nUjB/OOBi6sPx/iSHlGO128dz5FEfQqYl54UmL5lWaL/0mfqHc8ur&#10;vgXnRU19YvgLcqcpB5oZ+weKanfQySoJBzHs7ODEUsEW7Sl08ZB5bDryMKuPkaImQSxZLUHxTVAz&#10;O/jHwnpsGBc0TH1xw2iVI0FY4xtuPpj6UEJb9fUs+MvERCpljVeGgZPSppgEVZxnNsWS4eOUrq1N&#10;YnnI62s1UH0mQ01iAUdfrmg0RFuwRpqGgNNc9gSnCQmRxljahMMHHJo35QQvzIhtd4J/6IlriD3h&#10;oKWNq9hnwFEvs39i72EgQUgdKAScojInRlwyxDBtCoqTh5CLJgq/PpMZaNgIOCVjavQSiMKIc/hW&#10;09FpoxfhuJ6NsobKMHUkBkrsxd04W6MG8zCRCdfsgJsr9qg13QSWl6IprKNmiUkTYphzeVER0WdC&#10;RjNsmEmc1pSNu3S2kyoHwDE+28yUVODEoa1RWQou69ieiiN2aXoWGKZlPcqjcHrcblqJGZbjtvPj&#10;FqQ0nSunOtH6TBOu1FFvabaXa7pw4pJeyh6QtE3XZ29g44F/pbRHpyhe5blu1kG/xWkZkDjZmwgT&#10;tQ0/xD3nGAiYuXmcfUySzII9zuWJJHEKTKfAzvzM4/6Y6CRG7EchszQa+FFWhzTAeJx/Tq2zmOUn&#10;bZ2FQZ99g0ZW3KJKrdNgPevM0/g/SzmIpxScp0+tsyyFc7QSXlni87rqpbkUZ7/FO1h69ku8CRAt&#10;mSX8vosnsaMkoxB9rjMwUtLjHqjoJDQHgUEsmRGnPi4S1n4yKoayp0QGxu0gqSyQZI1USo2zxNhn&#10;lsS9eJsc59bBj+1IC8kUwVwga3XMkhB9XFk2sxYkkxc7XDElkrJrjePedsrMuOOWPBu7EGbX56MJ&#10;mtr0mVIc7DP5Efg8YXFLvKkBjJzHdFkZG96RLASn+O0RweOS1aFIb89S9mLnsI63Wxe6iU0Je5Y8&#10;bvmlEeGuuK0Tl59FEh02W59l/xO7QWREuHcuOrHjYuuMd8sx87FyaAtKsGFUCZ+fSKgvyDWmRnzR&#10;IjXN+ohrwqtg5EymRlxRToKEkSO3pj7ObHmBy8RJI1l8IQaKILin2ccgW9ITKUt4XDlYm55IMAKh&#10;SfOIjwLYTePCc9II6zD7OMRb2jCKCWVsW/CHTSgNAbvHw2mPd3/cucKlh1U5bg2pgbR2rl4RVf36&#10;TKFmFOPELVy7x6NUEt2IK8HW0HCTRHpJNs3wsRARJOEQd2NEkKy7R9l3cViM2X2UciLylb3OUdIZ&#10;7z/aGjVfBDZqTUEBnM6cx0v+s9fdo+5e4UsQtsZ4ZjXmCtyPtQWlCo37TgRrjcADKcVN2FJPTcNB&#10;rFHjnqcIkvoZLq+KINl6wtc5RJAEmFhLX/vYkwX6pNmkJ7scuF0nGkn5blbn6kllbtbpwcUqcx5n&#10;3QPCbUBbUHIJ6IsGFY0Q+pR1t2xD4tK27Vyz0HAI2n1c8qiJUcRqfkKGONcizNrhywvmqPElA9Vo&#10;C3pcZr9S0mn0YY17p8GiJ+PBxpwYb0+mCAsE8Qc267hMrHZOgARRFK9ltuF9vHQXQwszN+8zRMSC&#10;UWoResecwuOTV9I68TOPj22ppO0WuBOqOkk08HG7IsU2EmBwi1ejIIlZPhpG0knCoO/VfyP1sCKr&#10;7+NVkDX8k2DteykJ0fgPMDW4kpSC0pVKkiyF8zkiGVjBedCZZ7kUHyoS72DpGZISs1nGR4lN5pOR&#10;CEiKLTFe4gdNVpFFmWji+nxCcyTsyeOauUiyaDOoxzGOB52CEaONkBSbv5BWzSv6TPklS+JTTcSS&#10;tXV8586mb9CZMEL9jvi7zpKf2FJWZx7rNYpRmiVU+lg/xUI8vqRGcBerw9kmO7tmS0bMs+le9g4/&#10;07GLx/m4orbtU7wYH7kgGVYjA/buySxptEGNgIxdIxgqkgR3jYqoZbDWJdJ6fMjNHrtGb1RSSFlE&#10;M4LHRX2iU2d+IWubnLn8kk/lqqfpUzxOsyHqTaR1zbCoh5KZ16yNupjNJzMTQD2U2KeyC0iS+VTG&#10;gkofsU9lQZAkOpVZoSJJLETZ2lrlNL1DGSAkWevCKiFJIoMyVSqp5JcLSlTigkLQIWgPRyk/BG0f&#10;0kUEBO1Jn4X7URxncV9qGrp0otamizFqwLq8oz6hC0bqZroEpZ6ri1oaDHSZDN5r25kuvGnI0qU8&#10;jYJaHKCBNVKIyGBprMb3HkWQhH981kkESVzTIgtNUqOUbWjeG6UQRFOpVlJpdtZiFU34o5S/KIfQ&#10;ghqlJVqio0xHi36UPGkZkfIxLUxSiqelTsoatXhKiagKFgVZzbBGFVdOGmNVq0m3WcX9UVT161Oq&#10;uLIMw2fS7LA6ylWlnh2AjQdzo6v17ISu+mQ/kiOmuteOj4zaOULDAUpcNtfApxulj6TQFJcJaTCE&#10;P2hsix+rNenYJGfVIGhzF92q6UeCzBS/S7lOOFn1TrI479kScVKso5labGSSEhdqNzZZxhfAUh8D&#10;qYlgjzGtfKDSnkgcHk3rbdo4Ng4VRTIeHLnPc2m7g8O3m6+bdezEpnUsBRIfX0y1RWobrpetL2pu&#10;+Pqmtk4sGHvLKUf2+LyciTpqpDqfxM/WamqyTeK6KPlq6yQaQFJwZwEGJcVUu6Exay1hr/1kYbCQ&#10;zEFYI6o+U2TNkviqqU1EL5LxI3uWv0EyjQifcrNDYZ4lVLps18wzPziyjs1oDo4cGcgWMuDbt2RE&#10;YnX4lLC97sqWPDhwNHuWxDvwFTs7fmWPi9+7s3WqF6MeSDDSyABJMvMabQbU9UnrEsEgSXDXqAhJ&#10;Fj8l0kLS7qcGbyqo6YC2rQkGgvZwNGVB0J4hTYJ00jWtUhw1UVPT0NRPrU3JBDVgpSfUJ5TwUDdT&#10;CkU9V0kZDQZK82h8UeJIQ9YoVBSfTLU9bBRySwOrChaEWWN0m2XjPIMQWE6zX5PVFvQp2eCildA5&#10;nD0WDsKYNiQ1t5PtZEgqKWfZVc/zULKN4pZyJcYC4inVxAIYs5i0ZhWXrmaMx1daRSch3PgAcZYk&#10;2WDKzIJhNMWv21/DuR0+aKuStlXji7rKqhhLnWRHjDPfuCmw9pOxaezDSj+5pOwj0NZB5XXmyYjy&#10;4Xi6NMFn9/N82lkLO7Y6nwRN1L1VkqzJcDRfbZ5YHfZ2VSexZEhe6R3YBVarIx6HXWBl04R35/1i&#10;ugrHZQPVSaINJAV3FsEgKfbJeHchSXh3lqTp4SLJMg4k04hoEoNkmiWaF/PM01Sb0aTZO1sIJQTZ&#10;6ijHyJZMaUv2DsqEssdRcpW9mPK1HBkoBczRhrLKHMEoUcWelODOeHeOtNBpR7D441hr9OaSmhEg&#10;SVi/Zhk6opy5IGlzb/yaUopLdObxC01ZkmVDydrUQrBuVN9kqz1lF9SSwW1STKbekVkQ9TiUehNb&#10;o16c2RqNDJkB0mgDyZS5aATLnJby8IskrXBc2O8P0bvNxJW+4/qOLvhZvbsQVf6tz7rejVuatqPk&#10;ZQtjokqtB/zYg0lZ89IqbnlY3DYv1uK+gyWYl3+BWH5eUOKXcGyNUu8eAqnG5EVvIAWevIwOZIM3&#10;L8zx61N2H6VGi7M8dlzKxQN2dCuXI+RHAZoXQ3OBAzfNzT7mkgkTzPVunDeyVeZ69xWSWi1i48n1&#10;bugkuShXtdis53o38LGBvFTfmG3kevfAzO1SJWQWnOvdA3OKSzWT+dmlQspc91J1ZdHgUsllAeZS&#10;HWYx61JxZmGwkMxBWCOqPr+rd8cfzTWdI+sMHbM6rXeHeKfPCoV5lkKHW7REMjE1/J4q66fsMOEa&#10;I7Fk3RHBwVMmKfVu3CBikrJzg9/DI7Vp3Q3CVzzIzo3uMOFCth07sxfHn62x51MjQ4jfETNnXuvd&#10;kGQ6JYIFutOg9W5Istal3g1Je5Y0eFNBTQe0bU0wELTNWFMWnSGtd9NJ17RKcdRETU1DUz+1Nq13&#10;UwNWekJ9QgkPdTOlUNRzlZTRYKA0j8YXJY40ZGm9m0ZB5cE0sKrgKyy4zbIvLJ7T7NdkNQvo87t6&#10;NyXal5UJzVpa76ZU+7KCotk1r8poxtZ6N36nzSbRl9UjZRZ5RUrZSl7lUgak9W6cnyf5La/GKVPL&#10;K3zK/rTezRllrkRQlpqrG5Qj54oJk7xUYbikVna4pFYJ2YguFSjGuy9VLTbzl0oZQ/NSfWMWcqno&#10;Mau7VAmZJV8qj8w7LtVM5nGXCinz4kvVlUWGSyWX8e5LdZhFMEhKRY/x7kKS8O4sSdNDIUk4HSRT&#10;TY0mMUgqmya8O888TbUZTZq9s4VQQpCtjnKMbMmUtmTvoEwoexwlV9mLKV/LkYFSwBxtKKvM9W5K&#10;VHO9m3LfHGkhafPuXO/mkpoRaOt5VxWSNvXO9W46S7neTWc+17spmnmXmlpIrndTq3PKLqglZ8ZC&#10;vSPXu6nH5Xo39eLM1mhkgGSqoVMWnlkljWCZ01IeXkiyCofWuw0mjiJj/Ar9+ptS+XP0+I+7L6fz&#10;n/eHp/gdj9Ph8eH2t4fHx/Vfjp8//fJ43HzdPsbPH/8y/6L0rhJ7XH+e6vkQX9PVOBr59nJ6e3r5&#10;cHz/c/zTp8PtHx+O+MGr3f3h+O5mdz6uX7w/7fbP+/42trbbPu2P283L8XR+d3M4nu8Pn4/bl/uH&#10;3W/Hw/M5rvPxXfmHz/fn/3r4vDk+4IezzvfH/f7D+WZz+wCVqwiGU6g8vYhqKDh8OWIsPwzrt/V/&#10;UkXYFXJR0/r6OpDUfRnVt9PLOonSv1+3523576vU270/3B8eb/fH9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BsAAFtDb250ZW50X1R5cGVz&#10;XS54bWxQSwECFAAKAAAAAACHTuJAAAAAAAAAAAAAAAAABgAAAAAAAAAAABAAAAD+GQAAX3JlbHMv&#10;UEsBAhQAFAAAAAgAh07iQIoUZjzRAAAAlAEAAAsAAAAAAAAAAQAgAAAAIhoAAF9yZWxzLy5yZWxz&#10;UEsBAhQACgAAAAAAh07iQAAAAAAAAAAAAAAAAAQAAAAAAAAAAAAQAAAAAAAAAGRycy9QSwECFAAU&#10;AAAACACHTuJAObxVy9wAAAANAQAADwAAAAAAAAABACAAAAAiAAAAZHJzL2Rvd25yZXYueG1sUEsB&#10;AhQAFAAAAAgAh07iQOWHQ6GnGAAAVowAAA4AAAAAAAAAAQAgAAAAKwEAAGRycy9lMm9Eb2MueG1s&#10;UEsFBgAAAAAGAAYAWQEAAEQ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6346499,951463;24285391,0;22067454,1159222;9420683,7545998;4771935,8934873;1433828,12204817;11202,16732415;593709,58902434;3248491,62741043;7449156,64961092;25797634,65157956;30233508,63342531;33235588,59777325;34232536,17224541;33526842,13692123;31376082,10476894;28116389,8311527;6799472,17727596;7639591,16043426;9163036,14927920;23512449,14621729;25405562,15102925;26816986,16338687;27477872,18121290;27309841,30708872;26324095,32305574;24699867,33267967;10294409,33421080;8490913,32775842;7202711,31408791;6721058,29549649;7975653,39862502;13710931,39348483;14819899,39862502;15155961,44882227;14394256,45975840;8658943,46074272;7718006,45155630;18919746,40201515;19950300,39370376;25663209,39589099;26301691,40759251;25887250,45735224;20252756,46139882;19065373,45527465;7661996,50831522;8401296,49737909;14136609,49639477;15088748,50569048;14976728,55643454;13856557,56365232;8177290,56048077;7650793,50984635;19233404,50000349;24867863,49584797;26066448,50197213;26279287,55249760;25427966,56255870;19681451,56255870;18841332,5524976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6412865</wp:posOffset>
                </wp:positionV>
                <wp:extent cx="130810" cy="167640"/>
                <wp:effectExtent l="0" t="0" r="2540" b="3810"/>
                <wp:wrapNone/>
                <wp:docPr id="59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" cy="1676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8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111.45pt;margin-top:504.95pt;height:13.2pt;width:10.3pt;z-index:252060672;v-text-anchor:middle;mso-width-relative:page;mso-height-relative:page;" fillcolor="#68C8C6" filled="t" stroked="f" coordsize="1679575,2125662" o:gfxdata="UEsDBAoAAAAAAIdO4kAAAAAAAAAAAAAAAAAEAAAAZHJzL1BLAwQUAAAACACHTuJAJjpcx9sAAAAN&#10;AQAADwAAAGRycy9kb3ducmV2LnhtbE2PwU7DMBBE70j8g7VI3Khdh0Y0xOkBVHFASNAi9erEJoka&#10;r0Ps1uHv2Z7gtrszmn1TbmY3sLOdQu9RwXIhgFlsvOmxVfC53949AAtRo9GDR6vgxwbYVNdXpS6M&#10;T/hhz7vYMgrBUGgFXYxjwXloOut0WPjRImlffnI60jq13Ew6UbgbuBQi5073SB86PdqnzjbH3ckp&#10;eDskTN+rbf16yF+OtTTped6/K3V7sxSPwKKd458ZLviEDhUx1f6EJrBBgZRyTVYShFjTRBZ5n62A&#10;1ZdTlmfAq5L/b1H9AlBLAwQUAAAACACHTuJA103R3ZMgAABLlAAADgAAAGRycy9lMm9Eb2MueG1s&#10;rZ3bbmTHbkDfA+QfGnoMEM++XwYenwcbPi+5GDnOB7SlnpEASS10tz32r53vyYdksYrsqRqfTTaC&#10;jIHpkcXNZpEs3qv2t3/5/eV599vhdH46vn64a79p7naH1/vjw9Prpw93//3zj/+63O3Ol/3rw/75&#10;+Hr4cPfH4Xz3l+/++Z++/fz2/tAdH4/PD4fTDiSv5/ef3z7cPV4ub+/fvTvfPx5e9udvjm+HV375&#10;8Xh62V/48fTp3cNp/xnsL8/vuqaZ3n0+nh7eTsf7w/nM//0h//Luu4T/48fD/eU/P348Hy675w93&#10;0HZJf5/S37/I3++++3b//tNp//b4dK9k7P8PVLzsn1750iuqH/aX/e7X09OfUL083Z+O5+PHyzf3&#10;x5d3x48fn+4PaQ2spm2+Ws3fHvdvh7QWmHN+u7Lp/P+H9v4/fvvptHt6+HA3rne71/0LMvqfv/9d&#10;+PL57fyeX//t7aeT/nTmn7tfPv/78QGo/a+XY1ry7x9PL7J0FrP7PXH2jytnD79fdvf8z7Zvlhb+&#10;3/OrdpqnIXH+3f69PXz/6/ny18MxIdr/9m/nSxbMA/9KbH1Q2n4GyceXZ2T0L+92Y7MM87r7vAPl&#10;Os6jSvMK2xawa9+P/bx73HVtN05T9zVsV8BOw9gPwzbevoBtm2boh3Ub8VAAT/28DvM24rGAbZth&#10;XOZmG/FUAE/dOrTNNuK5gG2bdYSQbcRs2SuLYcXa9tuIUZorbNsOy9j324hFA67Qa9dP3bKNuS2l&#10;JwKep8lBXcpvWaZm8lBXAmz7eRg6B3UpwWWdxtWRYFuLcOmHZnFQlzJclrFrHa1rayH2a4OObupz&#10;W0pxbedmcaTYlmJc13VeHYXuSimipcs4OKi7UoxrN3eLo9JdKcW2nZa1Gbc1pCvFyP5eOkeKXSlF&#10;TMDce2LsajF2bYuqbvK6K8XY9n0/jR7ZlRzbdsF0ObhLObYQ3a+dw5JSkG3XzSPQm3T3lSSHYVob&#10;R5J9KckWm9d0o4O7EuWwdO0ybdPdl6LEjPTj4KhJX8lybNqlc2xfX8ly6uGKs2/6SpYDDF893JUs&#10;56Hr+9bhSSXLbuimpnV4Usly6TCBDt141C+2tW16FNyxgEMly2VpUfBtuodSluwyWeSm0x0qUYqR&#10;6j3UpSjHlcDA0cChkuSCy3M5Ukqyn/umdxRwqARJWLHAvs2NM1SCHFc3WhgqOeLF5sVBPZZydDRv&#10;rCRISMWW2SZ4LCXYjhiobQGOlQDHdhlbxxuMpQCHuesdDzZW8uthRevslrGU34p1cvR5rMTXDWvX&#10;OMHCWIsP+XmMrsTXysZyzN5Uiq/rm9nj9FTJkD3bD45mELN+2eF9i4Y6QpxKIa7D1COXTXWeKhl2&#10;yMUJqqdSiARagxf8TqUMl75dWOCm5ZhKIY74aIfiUoJEFe3oOMWplGAvtnEb8VzKr21w5qNjkOZS&#10;gIgaV7HJ5LkUX9sQ2nvym0v5tT22ziO6lB9R+NiPjqkjT/qiRx2cGz2qSwESq0xT40S/cylBDO5I&#10;PLvNkFKGbdfg3hzbMZdCHJq29Zz4Ukmxa8bei36XUoojMVbnUL1UYmwxeIujekspxqnD9jvp0VKL&#10;se2EkM3dspRinDvstBNFLpUYG+wS9nEbdSnGpRkmbysupRhX1KnxiC6luExzNzmsXkspLj1rdLbi&#10;WgpxWWZqDNuqt5ZCnMdeMqlNbqylDBd8/egY6bWU4TRCiGNK11KEBGFsRofmUoQjekfss01zJUGJ&#10;kJ09vpYSHChQeGn5Wkmw6Ugtt2mmOFLYmqEbqCZsE425LaBngpTZceJtUwqxx2d5iRFWv8A9jW0L&#10;JZumiay2gO77Zpwdv9U2pRxHrG/jcLttSkHixyVU2RRk25SSJAiaO5fuUpR9t4xe0kUhqFzlME5s&#10;sG2eVNWbfmqpTjl0V+Ubdq4E9g7uUpZD21HO83CXsmxnkhdnR+IPi1VSL2QHe7hLWaKRq5fQUaIo&#10;cI/4RqSzLcuqgjMs6+wkRqypQD2N3eTluG1VwcGFEQ9tc7uq4MxUnVYnn8MqFYR4il1Vb5rd1PBn&#10;RymElFqruVbEbavSTQBaii8ALWUXgJaCC0DLHRiAljILQMu954NWZZoAtJaVJ4K+3HIB1nK/BaC3&#10;S6uqywRYb5dWf7u0+tul1d8uraoQ4y+rqsIEoLdLqyrABFhvl1ZVewmw3i6tquwSYL1dWlXFxcf6&#10;VbnF2zBVxSXAeru0qmpLgPV2aVWVlgDr7dKqqiwB1tulJY3Ha1fIx1pVVwLQ2y1hVVgJsN5uCaui&#10;SoD1dr9VFVQCrLdbwul2aVXFFJ+AqpYSgN4uraqOEmC9XVrz7Xurqp8EBNy+t6rSSYD1dmlVVRMf&#10;a1UzCUBvl1ZVLvkTVgYAPlmLf/9oXf/731+17c+/dnuZJPmZXlYaNng7nmXIQMYAGCX4uZXIEiwA&#10;yphACd9X8Bhkge+34YcKHnUQ+DRS8I/xjxU8ghb4eRv/VMEjQoFft+HnCl6SL3mAtGpzxUv9hC65&#10;dda81k/ooulhb30Hoajw2aQg6U+ianvddA2rJ3Th5Cub31FLWpIV+Q7SkM0nvpK1rpwkY/OJWtrS&#10;HE7f4ay8lre0fNMTzspriXe68s5ZeS1zifvlO2Dh5jpqmUtMn55wVl7LXFqp6YntlRPQlhKUBml6&#10;YnvlxLXVE7pyguitddBhLJ+QGFq+A0SbT9QylxZlemJ75UMtc37MTzgrr2U+6MoJWjepqmUufcJE&#10;lbPyWuYSj8oTBJub31HLXFp76Qln5bXMpWWXntheOWSU8pBWXHpie+UQXD2hKye421oHhJdPSGwn&#10;30FTbPOJWuYSt6UntlfOUqvv0JXTw9r8jlrmEm+l73BWXstcYqn0hLPyWuYSJ8kTdJM2qaplLjFQ&#10;esJZeS1ziW/SE9srRwAlr2ZdOYHJFlWIqnpCV07QsflELXOJOYQqOjCbT9Qyl3giPbG9cgLvkirp&#10;qqQnnJXXMpdmSXrCWXktc+mBpCecldcyl96GPEHbYnPltcylZ5GecFZey1x6EemJ7ZWjeiWvVl35&#10;ur1ylLR6QldOW2BrHShr+UTqCQhZUu7ffKaWeqr152e2V4+K19+jy5fy/Ob31JJPtfn8PQ4HatnT&#10;ys1slnL65vfU0m+/hHMOD2r5M6Gj3+NEdGy9igdS+07rcWI6NmH9jCoBLdbN9bBh62eMB05cx9at&#10;nrHATgrMBd9ytK0JwIkB7q9Ht093O0a3f5FniET3F8kb7J+7z2m+OA0D7x4/3Nmwr/z+5fjb4edj&#10;grxIDjEs7SC1bfgDPPV1peIL3PNrDT+sys91oi9jI8wGZZ9vGfvarOr+12nhP8VuUPZp0HQOqIMI&#10;LTPjycZ5g7LPDD3SzZKCv0AzhYfBy/wzKPtUaAZtpXIDNHuPsVFTUwOzTwVPM8oKLv3tgJaReTDD&#10;3sEY26CG1T4V+zQPavVpsjHWa7I3MPtU8IXebDaVbOOeyWV/qSsDKVmkbOV+wfZ7nKGHlbpDiTMz&#10;HSqfM1PfTp0tlekbxohc7ExISu84YV/RRF8FJobSpSAs4CKnq981jthn5sy0DMxfGrh0tVxiZmkB&#10;501Ku2wQhfBopynZaYqD3WGY2qedWUMGxZUYZmuZPnKx00OXXlhaKicDkLAPLuMKBj52DFW44AwZ&#10;o4UZ+yDj+QE4vclsWmV0Zgj0Hc6MmjrQQ27Gq2E18dhnFtPc0sc2vo8MCPkqNkOB+gZ6i5ya8BWY&#10;1ueq0SPgyDgQE3olZcnE9xltC/jOmQ0pzmbwhVlYn5ENcyKGfRnYWwH4sMp4TMLOmChTCK5UsQMy&#10;gZzBpy6knTE2BUeXRzIYHzuzCUpM1zB2HuhMI44lEyMTVDQcbsbewaRoqcznqM50Ha3cCDsHUAwc&#10;Ux9yZpzUebTdwPxBoGL0tG3zsU7GYoOlrhaoyDmb5RoP2LawT9seLa1tZaTY10BMLSO/JqZpZUbQ&#10;J6adxXIlnWEUfqRI4IoJyV91BtUPfBMbCB+g2BeGZgKd6Rh+NNpXvL3vyua+YzpWsQvbAyXoZ4ZU&#10;MjiDd3Pg+ZhUZ6jQwDkvE+xVORqgxPTMRAZmiSEV2J2xL/PQB4aDAyQWQmBcm5nZR09MBD/NIoNF&#10;YgpuQM9pJ4ywrjUmnhCGaPDKGjH2HjUrE5EyqiHEwPgh0GDM9SzzhgLerQuby8c+E3PqUhkHjJRm&#10;ndFDA18mzir52BcGc4yYWOEluNJKKRM6xH0BZxb+XPf22gYKvxJcy1hI4gwnwwKbuq5Dd2Ukk0u4&#10;cFdMiPVqCmIzxhGoWUsmtxhJjkwxQqi0xyYYcL5AwRFrYMbw2gSzxsnYf9TwsXuq4WPvJ/C9ZkIE&#10;h6QivvVgsZxdycslXmEEKxAVSmzRIeOFQTIEJ5lcU+xoKCb5VkUgJOYIQgDOyKJu7xadj7Y3pxrN&#10;8rXTykIC7A3iUdonGBPtqBkboODjSmzrY+c0Jm4j7ah2HL4cujUfbJ/ZF69L2nQZfJAzoj72eb26&#10;v3YgqYvAp8F0Xo6xET65YuK8jgxhijXgzEXkXFd4feVMnFEgmEnLKUQrUx/Enig8wYDaJsoVPTbW&#10;I55yFcfjTCdb5gJ9jZdMmHORutpm/VKLMAnZZ5YUqfCC9TP4dg1ERbFiJCnL8JQlpsAvUMmSIFjh&#10;2VPXeqDRYZ9KDzUwXIPCE3MFph6ei8IoPDPxbBmXn62kceqomlGOKQbwxPsWrzC+Lkm+j39uOmSU&#10;tE18ONVZH55QzhJYSZQxzj78yoky409Dru4H0agYpinTg+1cEbWLHpfQyiQVm4VIMdortNLJ1jP3&#10;Od2ISQmw9x1JqWKnwuOH6HK0trMYpIGt1+qr6Yx9qu7gxYlXlfcdZ34D3hN8cpBf4UkHgsC4laTC&#10;LEkjJ6wD3em7ebb8iIyWaNBnD+eOFzm+KpaqmaklBLqGZbDCINsm5TOucJm0hgzFvxK6BOLqZwKd&#10;qy0ZWUxA/8J5TvMSZGOBQ5TjMYsFvDKoHWQabN2eQDfTz8Och/fpGThafKWfGx6ivSVnbk2+1Oc4&#10;nhfg5/SqDAgmz0JyEtkG7gaYri594eKECD+BsdlCtJNyZ0DPRFJrQTgawcC/qw8DtTAtW7OTOVIX&#10;0YOIdJKAsWuG9oP9O1A1NX52HO5n4MunBwN1rVbgVa91dNvn9qn7nZrZaDEPJ7Ep1vn4OZBlthAn&#10;OTOhGcB3lDSuCVkjSbRLP+WVaVF7gjKE+oPxIcDI+oOt5Vx7gJ8Dksb/fmBvBvKCOUQPip8ac1A2&#10;bikqXu1hL6KI6KHObAWdnqIe58h8/swE+JY+Y20j+zNydsNyIfYyPwb4F9RZ8UtKF+knNxp0OolB&#10;2CmnwgL8EteqPeToVhQFtxNtAIvdBgrbkf2U6MhiSTnTEfl2tjuRc5YvewGV9ulHWpJgJXuF++Lw&#10;dgRP7K7FF9HVoJ7dTgTaOtODLhFqB/tl4rC7pfUjh1iD4g74qS4p/2F/VOxvp4HjVhqriiwifZg4&#10;GC4nh8Wew6soh8LDNZMMWyZ4el3sTVf/p3Hg9hSFh0GRvZVTa1ZkJ7SN5UXKKidnEj30B65Ta2Y3&#10;7VPt5zTJLs/wc0NZLpIX+91KfeTVRJ/BehGRVUHJrDFwATz+SGcs2LuDtI18frJjLbfgDHuUUdPW&#10;gP+63oXEKoonuQqhMf2EeFpNET0c6Ff+E46x2SJ43KkVN7lnKMjZ5eYiFpzltZAl0w0K+JO716IP&#10;K4WfoA8o+OXqq6Q/JEYLo1sBfjl5bvBhv4v9Ak61Vyv11ih3xJ5wZl7x016Icju5qsnaRpwAj9pG&#10;HDuU+rbiH9nxgbxwofTIFV6YFfCHo4pksAqPeQj6I9BLBUztFWVA7J3Pf0IqnFDCT3JEYS/QTzaj&#10;xYdyRRzX0QT4OQqr05DEocSKgX8BuZSpRH+AD3sqRGNcYJL1h9rfgoH26SF/IYBT/KTWkf5w4wIj&#10;EAo/YoAC+8OFDrghhSf+j+J5DsVKmymvl90b1So6Cm3aGsS7kA4G+kY6Qsqj+CmwE2u5+1GQaiGb&#10;ogtbLdCHlp6admXRfbKxgB4JEDWfBR6LEsiLtoTkgIk/kpkH5VdmFSiHqT6jnktUTqC/g49X/NT2&#10;oniSjhBlWoMflij/okVBzm/wM3M1Lv+LSj/BFQ0Wf3sR64kHzdwh9sdyedJFdTj1buBETr4yU+2m&#10;4WPg9DR8X7HQG9IuhfSj9VZDBqgsZLDPHDpgdghtr9hDcJJFTfRvwk4vS+MMwAf45HJmnhebSgK8&#10;5wkffCQUVKtAeUwyHo/vlKCo0upS5Qy3vwknKnJysElsoAxSBD6X+iley8B7KS95xFAzkDaD7iju&#10;V/ClSkIhBWkFxx74DgUhURAz8IbLjFxiJILV0QXMAVc7+duD22EIWjJ2SsJsPxe7lKc0mMKYyVUZ&#10;PrjUMswXEjwGsT522PpOOLbQdDNe1mulBHC8nL9UeiUSTCe+M2vGlZou7QBIrJjBpSTpL1UuErq6&#10;EXxisFRKDJNGIXhlUTiXGOoQ/ZV2SXH8ogrzMBQNlPaGLMvfqwyhcAloAkdfuFzLVzHCApm3Ec5Q&#10;AJN6p0s7Nu9aQMW8RjZS+pnW6sERNlE8QcqjKsZtcWxFnzPE/9fpGK6UlK6ut7WJhq0xi5MV6+pB&#10;M/RmlVwutowmzTqSR8075R7MiOmElZnlC23KoCNraKlcX4ewzVfYZ/YZBsl0yfUYkkHYZ4ZkTkm/&#10;H+0jofUYwe9VnejaiWp5wCiQATdrZGtHM50tgTJeyMVM01DVdJbpGZ8MWmJ5t9MGxhL6u12upzJo&#10;bFCw2Rl80PMAXGbCfI2/14Gx+iY2cAji3ZRjZMFIZhxkS9K3VLqljhE4tk7u3FHc8J2qpStHropV&#10;dlPxm6nhudBIPRtjKnLwxxcOZTrNecgPwxoTRX89sUFvlokcn27Kddr+IpQmygr2uFxGl3mCDyG3&#10;dVdJe8ZqjbjiaI6QqRirhBAOMbvg4iatto0D40dibo/f3CtrVUbpMAT6zfyVzT8OIymXzxOZylCt&#10;IgKN+pOwwewesTMTti7dqZWf+T00mBJ/x5MrUl7M4D32OiomMd5ivSscPNmTSwv5w3WUuJdg21da&#10;eiVwWonhjq5gJ1PKIv9XcGLzYLtRNbgODWGCwjo2iTCl7uS0GT+NBpWZkbsOKnP3eHQGgZCEGDhj&#10;pxq/hiYOPqrRh0mRO+P+X2oGih0PEJVgGFG1paJrBAiuVLGgVsCQ1jmX9gbg67W+SaISnUEQyZjJ&#10;vWGWCgIa6z7RFmCc0ScGrTW/zI2hczD2j8O81pZJg6J5cpqtFMcz38U2BqU+JEnpUcGZnY1oZ1DS&#10;Crkkc3JmyjNgHVOsFl3dcGSBnvRicSEpfdSm4uiJTG2k7YFJoDHkEkNJhKqyglMzDZrkpDVSt83Y&#10;4/kZEgn0UMGl2hcQM5KNGzES+fsWlfqhTZMwmARjfJPKQRW6XkoMF48GQ9ZkWdzyrOAkl4EFxuQR&#10;7ig4tbfAnxINWXmGoa2JTpUrJuzWonNCN8zZYNBthlT6+sEgAzMzZlAZJmUU1qdEClV5bxDjyuVv&#10;nq5vHV2ziPz++Xg+gODPh96o16IMiZ+2nbbOu8nrCL4CNfz2aXWlUaqcor2G0wDsUwFnLmrPgDSx&#10;3BWS8ZDaZbkTUbmwdD3Y/AmWsxV+5sEFpWz8BNsvQeIhkYoyAEn6IQ6Of9AuKh1Ifz+SKVlhTdJN&#10;f3uxWcjSjBGBzsk7MixqJgX3lQg+UI3PmOG1zzeZ+b2WwcnefG6wLNxaphp/iQfytFnGJW2khXw0&#10;LAjToNGBKyaFgtIFFmySlowopwR8QXGdLJBzQwmazCoahSK6Z/grQ1P39jVaWjcyrCOUyDBuRAlv&#10;GtGiIVlbkCzJgUEbgmbaLeIg4DAlUcJRuUCz5fwft+lmaGIVf4sTkaToTlZJcTzSKsy1NZsZg48i&#10;Ws7b0ftLlJCsBF5Pbnhl8iNBs14J+10lZFz72reErGCMnAiS0SiNfW6YWpT426YEGTgKaccJWABM&#10;CBfNHNCAwTXmpUq/0Lc/MsHMnGUGx3RHm5laOgzM4KQUQZGLGJnDEFlKHB9mfMvnO3t/tYMcTP9E&#10;u4jJYUkgRb9oj7OjA+x4Ya06EMeHwxhS7TZXIibPdzwkcMyyZc5wiWrYemfWzQpfzDEQ2QS04y4N&#10;O3FQqATMbaiYpOsY+BXafLjNrMBy0iwICgGnU535jj+W6rG7m7DjFOuTmAhVGT+PwDGlSszah+6F&#10;WrfVNijR0jAOsOMBlJHM40jFxaed7aQqxjCwDOMF4Kk8lTyMNMcDnSFWsWsHuCiaCDTALsdrMiPF&#10;SYbdcHBafENJJ4iyMElEK1mBIT2qDkoFQs55pKVyeC0kBqPL+gScko5MwPuMlEnJrASMETEWGIFz&#10;1lW9LxM8UZDBGVmzYgNpbmQjKYRyyiLTDmOCXJU5R/az0k4IEfR5BZy5tYwdNxnUzwRcihqJkZJ8&#10;RrvpC3bM7xB1/Fkqvi9hJzKV4YtATCiwgpMSxdhJPhV8lJwiwk5/J/Odirx0NgNiKN8oOI3KyOgx&#10;rcj4R1oqDnaKAiXe5EWhLYMzNBJUfthNaG2WKmF4VA6hpkGMrNgHFPh2O8OLBUhkAs6Ikdal4oaj&#10;FgSNVQtQpHAcnXCSM1a6+aQJEFXcsAPYl8RIhmW5J92nvXA2kI7NDsB5K4PGMzBUAidXZ6RZqvad&#10;Vg7LDsCl35MZSftOehg+djyAhj8Mc1BuCcCF18oZZsNDYtja6lcpzFCDDbAP0vlOfKfqKl0Pn3ZU&#10;UvcqU0ZhuVvyQDVLNBLjg0SomEYcKI/kWT4xOEc9WMCeJezzwWm/Wi0HT8ah0ACcnrNaMV7Fw0vN&#10;AnD0UJMJzIwMTLu0kzpajrqQGUb2vUhssL/ESwF2MmD1HjIwHHR25PUIBNlJCdC1qG1ErE/6k82S&#10;nDiPNh+GQGb0xDcRjfOGCp92vt7ExDRJH0mVSMxqxoylySFDl+9cEmLDX9Iqjjoq0kTTzYcihz0P&#10;bv2w9jInmgnmA2K+FEFoMlL3DMAxXOr5OEUwB6MzlKPZTpntMl7kqwzNWcv405E/f3PI12v1hhRa&#10;rjfwmC6cU0dDbMJklA/Nmx01QKX7Hl6XIONzqrpkwUEEKe/hu9YHaDn6qsi2tAweLZczBO4qsUDX&#10;UjFxie+SyIDpLGXpsCeCrjvuS65MSlsIpx0EvvCBiR2DlosEPLoJMXC4Ck110NdZgm7qjQYdDUMW&#10;FWIpnwejk3KsTC3uLdBk+Rp6AR2FAAtHP6x8jp0IJr14pRWlKV0laYmvJ/g1jtApdCh5mlYWixAX&#10;0dZxpUO7zSqfeFtxd54ssQl2FIjiLa1sH5qXBanvJ+iV9NrFLf041Vg5Q+wbK+6+YW2ZJ3AzqK3J&#10;UIuZWcxmENMzr2WzbDfYwYkmqEmHJ4NAFN9DxTPTTYUkqJDTAeWOH4XupFricZDX/0m/Ke1iEZRv&#10;B9lmDLspNG7Q1xO5y07TS7wm3+RTQhqiWQ69CKY2fWjeyqijH4RQMmzlrpLBRFslk+5BU3bMddrE&#10;E+bZgq4pWQ2dkcwTaqqBjZXOpFZ1CFKY73Tp5oyA3LuVKIljJtBJGpGhGT/wZUnr23Inrj5g1/uU&#10;ULCymDyODZkalZKSUIIKMGnh4ya30t1Ah1JG8jxZMo/IjSYZN0fVgmlzsiDa1BmaY8SBtZdT7hYw&#10;MxUc2CoptmgqjJtggMKlm0qO6SAkkSX40Oid7h05rRtEBVyNaJ0UXshH0crHLWMwyhPipKAgRp1H&#10;BgdFlvSCpK/tSYfQx4r6OJXo0jiUyjwgUxbRdB2iwdNnStijwZQrtl5EkuiWO1B9reIIFy2oDB1n&#10;4yJt6y5RTg/8JeGdXdFGVUnmID0OEqzTIMyUyEFV37LxeysL4FSwuD5uwjCNwuRQWTCLB2Kbz8Xt&#10;RDaWoixRW6IbI0gK71OCFTRK8MSBLyaGJiHMuAEOchhCGakhi+RlZD3QWG6+sh4xyRetFJ9uQjal&#10;mxNKcsrAlaXMUma6eRljZE8IHa1nyd1g0gZ0cdPe15wEU84BvQAafislTIQEpV5ey222Skp80SoZ&#10;T1TJczUt9j6gRNLdJB0sS1QWhhLDzRKjmnNBNxFyVNCWgX/lCU2oqFqO/5NxRNGqG0rxyNIyXS66&#10;pEnr8yR3yxNuuSrNt7FkxTbce0OHgplOu0mQY4/RLbfMUdmlUWx+TEpANyF9tpqESVHjRu6gUMvG&#10;EqI7JcgurU1JJ0EuLHd3A2V0a3/F/SwiRjFnwm/OcmM3A9xy20OGjjtxhUW+oc2Htedi44QbTxj1&#10;EPEk7IcMHTcoqVlIz15WSfczGl6i7iQHdhJ03FrFvtuY0Q19W7mNRjnIcHTUFGZQkNcbZ0rijjPd&#10;HGtN3tDOptRnlRxu44165XRyMJaZEmCDHFA62apVN3T5iZCpESTc2EwpXnr6jZ3E02doWBmMBFGj&#10;NFuF3KPhB6Kj6zXb2B7cm0cJPUOG0DIl8diGnDpRWTLmjlvzcX+J7endR7cmkAYw7pQpiadZOJNo&#10;u4F5n+jGE+Lp64EVuY4n4An+0mqP4YwP06Yc5k5kx+NDIyObWpPD/QVFNrlgTx0ad+lGeStZtmZ0&#10;El35TpvICJVKNMejWhw3t8sFsl/z1Ekuv9JNI0GHrx9yi4jWZKhEBCUwTmYyDJ5ojsfi5K3nGpVg&#10;wIPtVZRY4mE+AsDrHAemz09DsB8cTU80xyOInAGScfRkscPpRhyAlSkwToEiyb3Q6pUYkQ8KTmgo&#10;I02JDDmW4NsxcndmmzJwOEbKwION6tPE9FWDyMa6IuHcK6H4zfO09H0mDXEIzHzpiRnXEBFO+KET&#10;RzLkljsRXuSZ/8H4s40o28w0x+flpSLptYLXt4vIS0l+PV/+eji+yFT1+fj89PDj0/Nz+uH06Zfv&#10;n0+73/bPELB8v3xvMVAF9pzeUPh6lMdsF/Mln9/O789vP52++1b+9cvx4Y+fTrzz8P7xePpwd385&#10;pXemnO8Pr4f+Qb7tfv9yOO13b6fz5cPd8XR5PH467d8en+5/PB1fL+ISOP7/9Onx8l9Pn3anJ96d&#10;eHk8HQ4/Xe52D0+gTCAsp0B5flPUIDj+emItf1rWj+mPOpz7Ak4wpcfTQjL5uqrP57fERKXvh/1l&#10;X/6coN4fuuPj8fnhcPr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HIwAAW0NvbnRlbnRfVHlwZXNdLnhtbFBLAQIUAAoAAAAAAIdO4kAAAAAA&#10;AAAAAAAAAAAGAAAAAAAAAAAAEAAAAOkhAABfcmVscy9QSwECFAAUAAAACACHTuJAihRmPNEAAACU&#10;AQAACwAAAAAAAAABACAAAAANIgAAX3JlbHMvLnJlbHNQSwECFAAKAAAAAACHTuJAAAAAAAAAAAAA&#10;AAAABAAAAAAAAAAAABAAAAAAAAAAZHJzL1BLAQIUABQAAAAIAIdO4kAmOlzH2wAAAA0BAAAPAAAA&#10;AAAAAAEAIAAAACIAAABkcnMvZG93bnJldi54bWxQSwECFAAUAAAACACHTuJA103R3ZMgAABLlAAA&#10;DgAAAAAAAAABACAAAAAqAQAAZHJzL2Uyb0RvYy54bWxQSwUGAAAAAAYABgBZAQAAL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601,73623;50261,79207;49685,82482;49020,86407;50305,90578;71934,132474;69009,89704;69829,85442;68942,81944;71424,78848;81663,73129;91037,73645;97929,80531;103868,88246;108832,96813;112688,106390;115436,116999;116965,128729;112134,137408;96777,144069;80666,148353;64045,150192;46449,149385;29053,145729;12410,139337;0,132205;1196,119757;3678,108566;7357,98518;12144,89569;17972,81652;24753,74632;33308,67859;64786,404;72209,2447;78922,6040;84661,10957;89203,16975;92416,23936;94078,31638;93878,40530;91308,49422;86677,57191;80274,63456;71278,68396;65207,70013;58649,70462;51315,69496;44579,67049;38530,63321;33058,58089;28582,51353;25746,43651;24704,35231;25591,27259;28161,19984;32149,13495;37378,8038;43671,3862;50827,1100;5858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6227445</wp:posOffset>
                </wp:positionV>
                <wp:extent cx="3001010" cy="1870710"/>
                <wp:effectExtent l="0" t="0" r="0" b="0"/>
                <wp:wrapNone/>
                <wp:docPr id="2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870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4382" w:type="dxa"/>
                              <w:tblInd w:w="17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幸运日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电话：188-0000-0000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xingyunri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404040" w:themeColor="text1" w:themeTint="BF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89.5pt;margin-top:490.35pt;height:147.3pt;width:236.3pt;z-index:251638784;mso-width-relative:page;mso-height-relative:page;" fillcolor="#FFFFFF" filled="t" stroked="f" coordsize="21600,21600" o:gfxdata="UEsDBAoAAAAAAIdO4kAAAAAAAAAAAAAAAAAEAAAAZHJzL1BLAwQUAAAACACHTuJAzBHK19oAAAAM&#10;AQAADwAAAGRycy9kb3ducmV2LnhtbE2PzU7DMBCE70i8g7VI3KjjoiZpGqcHpFIp4tJScXaSJYka&#10;r0Ps/sDTs5zKcTSjmW/y9dUO4oyT7x1pULMIBFLtmp5aDYf3zVMKwgdDjRkcoYZv9LAu7u9ykzXu&#10;Qjs870MruIR8ZjR0IYyZlL7u0Bo/cyMSe59usiawnFrZTObC5XaQ8yiKpTU98UJnRnzpsD7uT1bD&#10;Vr197MqKXn/KCtMvNdDmUG61fnxQ0QpEwGu4heEPn9GhYKbKnajxYmCdLPlL0LBMowQEJ+KFikFU&#10;bM2TxTPIIpf/TxS/UEsDBBQAAAAIAIdO4kCXxXTWzwEAAIYDAAAOAAAAZHJzL2Uyb0RvYy54bWyt&#10;U02O0zAU3iNxB8t7mqSd0mnUdCQYFSEhQBo4gOM4iSX/6dnTpBeAG7Biw55z9Rw8O22nwA6RheP3&#10;4++973v25m7UiuwFeGlNRYtZTokw3DbSdBX9/Gn34pYSH5hpmLJGVPQgPL3bPn+2GVwp5ra3qhFA&#10;EMT4cnAV7UNwZZZ53gvN/Mw6YTDYWtAsoAld1gAbEF2rbJ7nL7PBQuPAcuE9eu+nIN0m/LYVPHxo&#10;Wy8CURXF3kJaIa11XLPthpUdMNdLfmqD/UMXmkmDRS9Q9yww8gjyLygtOVhv2zDjVme2bSUXiQOy&#10;KfI/2Dz0zInEBcXx7iKT/3+w/P3+IxDZVHS+oMQwjTM6fvt6/P7z+OMLWSyjQIPzJeY9OMwM4ys7&#10;4qDPfo/OyHtsQcc/MiIYR6kPF3nFGAhH5yJHigWGOMaK21W+QgPxs6fjDnx4I6wmcVNRwPklWdn+&#10;nQ9T6jklVvNWyWYnlUoGdPVrBWTPcNa79E1nlevZ5D2X81NqKv0bhjJkqOh6OV+mo8ZG8KmuMpge&#10;pZgox10Y6/GkT22bA8qj3hoczrq4WazxsiXjZrkq0IDrSH0deXQgux7ZJlFTCRx26u10MeNturZT&#10;I0/PZ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BHK19oAAAAMAQAADwAAAAAAAAABACAAAAAi&#10;AAAAZHJzL2Rvd25yZXYueG1sUEsBAhQAFAAAAAgAh07iQJfFdNbPAQAAhgMAAA4AAAAAAAAAAQAg&#10;AAAAKQEAAGRycy9lMm9Eb2MueG1sUEsFBgAAAAAGAAYAWQEAAGo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W w:w="4382" w:type="dxa"/>
                        <w:tblInd w:w="17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电话：188-0000-0000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xingyunri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1927225</wp:posOffset>
                </wp:positionV>
                <wp:extent cx="4624070" cy="1302385"/>
                <wp:effectExtent l="0" t="0" r="5080" b="2540"/>
                <wp:wrapNone/>
                <wp:docPr id="1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302385"/>
                          <a:chOff x="10451" y="3613"/>
                          <a:chExt cx="7657" cy="2157"/>
                        </a:xfrm>
                        <a:solidFill>
                          <a:srgbClr val="68C8C6"/>
                        </a:solidFill>
                      </wpg:grpSpPr>
                      <wps:wsp>
                        <wps:cNvPr id="5" name="Freeform 144"/>
                        <wps:cNvSpPr/>
                        <wps:spPr>
                          <a:xfrm>
                            <a:off x="10486" y="4748"/>
                            <a:ext cx="678" cy="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338" y="559651"/>
                              </a:cxn>
                              <a:cxn ang="0">
                                <a:pos x="67338" y="559651"/>
                              </a:cxn>
                              <a:cxn ang="0">
                                <a:pos x="422731" y="60097"/>
                              </a:cxn>
                              <a:cxn ang="0">
                                <a:pos x="430213" y="37560"/>
                              </a:cxn>
                              <a:cxn ang="0">
                                <a:pos x="392803" y="0"/>
                              </a:cxn>
                              <a:cxn ang="0">
                                <a:pos x="362875" y="18780"/>
                              </a:cxn>
                              <a:cxn ang="0">
                                <a:pos x="362875" y="18780"/>
                              </a:cxn>
                              <a:cxn ang="0">
                                <a:pos x="7482" y="514578"/>
                              </a:cxn>
                              <a:cxn ang="0">
                                <a:pos x="0" y="537115"/>
                              </a:cxn>
                              <a:cxn ang="0">
                                <a:pos x="37410" y="574675"/>
                              </a:cxn>
                              <a:cxn ang="0">
                                <a:pos x="63597" y="559651"/>
                              </a:cxn>
                              <a:cxn ang="0">
                                <a:pos x="67338" y="559651"/>
                              </a:cxn>
                            </a:cxnLst>
                            <a:rect l="0" t="0" r="0" b="0"/>
                            <a:pathLst>
                              <a:path w="115" h="153">
                                <a:moveTo>
                                  <a:pt x="18" y="149"/>
                                </a:move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4" y="15"/>
                                  <a:pt x="115" y="13"/>
                                  <a:pt x="115" y="10"/>
                                </a:cubicBezTo>
                                <a:cubicBezTo>
                                  <a:pt x="115" y="5"/>
                                  <a:pt x="111" y="0"/>
                                  <a:pt x="105" y="0"/>
                                </a:cubicBezTo>
                                <a:cubicBezTo>
                                  <a:pt x="102" y="0"/>
                                  <a:pt x="99" y="2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2" y="137"/>
                                  <a:pt x="2" y="137"/>
                                  <a:pt x="2" y="137"/>
                                </a:cubicBezTo>
                                <a:cubicBezTo>
                                  <a:pt x="1" y="139"/>
                                  <a:pt x="0" y="141"/>
                                  <a:pt x="0" y="143"/>
                                </a:cubicBezTo>
                                <a:cubicBezTo>
                                  <a:pt x="0" y="149"/>
                                  <a:pt x="4" y="153"/>
                                  <a:pt x="10" y="153"/>
                                </a:cubicBezTo>
                                <a:cubicBezTo>
                                  <a:pt x="13" y="153"/>
                                  <a:pt x="16" y="152"/>
                                  <a:pt x="17" y="149"/>
                                </a:cubicBezTo>
                                <a:cubicBezTo>
                                  <a:pt x="18" y="149"/>
                                  <a:pt x="18" y="149"/>
                                  <a:pt x="18" y="1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45"/>
                        <wps:cNvSpPr/>
                        <wps:spPr>
                          <a:xfrm>
                            <a:off x="10451" y="3613"/>
                            <a:ext cx="1588" cy="2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4520" y="739744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81831" y="450606"/>
                              </a:cxn>
                              <a:cxn ang="0">
                                <a:pos x="993073" y="424320"/>
                              </a:cxn>
                              <a:cxn ang="0">
                                <a:pos x="955599" y="39052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929367" y="398035"/>
                              </a:cxn>
                              <a:cxn ang="0">
                                <a:pos x="667045" y="672153"/>
                              </a:cxn>
                              <a:cxn ang="0">
                                <a:pos x="562117" y="495666"/>
                              </a:cxn>
                              <a:cxn ang="0">
                                <a:pos x="562117" y="259098"/>
                              </a:cxn>
                              <a:cxn ang="0">
                                <a:pos x="854418" y="259098"/>
                              </a:cxn>
                              <a:cxn ang="0">
                                <a:pos x="970589" y="153957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70589" y="37550"/>
                              </a:cxn>
                              <a:cxn ang="0">
                                <a:pos x="933114" y="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37550"/>
                              </a:cxn>
                              <a:cxn ang="0">
                                <a:pos x="899387" y="153957"/>
                              </a:cxn>
                              <a:cxn ang="0">
                                <a:pos x="854418" y="187752"/>
                              </a:cxn>
                              <a:cxn ang="0">
                                <a:pos x="562117" y="187752"/>
                              </a:cxn>
                              <a:cxn ang="0">
                                <a:pos x="562117" y="37550"/>
                              </a:cxn>
                              <a:cxn ang="0">
                                <a:pos x="524642" y="0"/>
                              </a:cxn>
                              <a:cxn ang="0">
                                <a:pos x="487168" y="37550"/>
                              </a:cxn>
                              <a:cxn ang="0">
                                <a:pos x="487168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37474" y="187752"/>
                              </a:cxn>
                              <a:cxn ang="0">
                                <a:pos x="0" y="225303"/>
                              </a:cxn>
                              <a:cxn ang="0">
                                <a:pos x="37474" y="259098"/>
                              </a:cxn>
                              <a:cxn ang="0">
                                <a:pos x="37474" y="259098"/>
                              </a:cxn>
                              <a:cxn ang="0">
                                <a:pos x="487168" y="259098"/>
                              </a:cxn>
                              <a:cxn ang="0">
                                <a:pos x="487168" y="1235410"/>
                              </a:cxn>
                              <a:cxn ang="0">
                                <a:pos x="423461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37270" y="1295491"/>
                              </a:cxn>
                              <a:cxn ang="0">
                                <a:pos x="303543" y="132928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337270" y="1366837"/>
                              </a:cxn>
                              <a:cxn ang="0">
                                <a:pos x="423461" y="1366837"/>
                              </a:cxn>
                              <a:cxn ang="0">
                                <a:pos x="562117" y="1235410"/>
                              </a:cxn>
                              <a:cxn ang="0">
                                <a:pos x="562117" y="638358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40609" y="1284226"/>
                              </a:cxn>
                              <a:cxn ang="0">
                                <a:pos x="970589" y="1303001"/>
                              </a:cxn>
                              <a:cxn ang="0">
                                <a:pos x="1008063" y="1265451"/>
                              </a:cxn>
                              <a:cxn ang="0">
                                <a:pos x="1000568" y="1242920"/>
                              </a:cxn>
                              <a:cxn ang="0">
                                <a:pos x="704520" y="739744"/>
                              </a:cxn>
                            </a:cxnLst>
                            <a:rect l="0" t="0" r="0" b="0"/>
                            <a:pathLst>
                              <a:path w="269" h="364">
                                <a:moveTo>
                                  <a:pt x="188" y="197"/>
                                </a:move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2" y="120"/>
                                  <a:pt x="262" y="120"/>
                                  <a:pt x="262" y="120"/>
                                </a:cubicBezTo>
                                <a:cubicBezTo>
                                  <a:pt x="264" y="118"/>
                                  <a:pt x="265" y="116"/>
                                  <a:pt x="265" y="113"/>
                                </a:cubicBezTo>
                                <a:cubicBezTo>
                                  <a:pt x="265" y="108"/>
                                  <a:pt x="260" y="104"/>
                                  <a:pt x="255" y="104"/>
                                </a:cubicBezTo>
                                <a:cubicBezTo>
                                  <a:pt x="252" y="104"/>
                                  <a:pt x="250" y="105"/>
                                  <a:pt x="248" y="106"/>
                                </a:cubicBezTo>
                                <a:cubicBezTo>
                                  <a:pt x="248" y="106"/>
                                  <a:pt x="248" y="106"/>
                                  <a:pt x="248" y="106"/>
                                </a:cubicBezTo>
                                <a:cubicBezTo>
                                  <a:pt x="178" y="179"/>
                                  <a:pt x="178" y="179"/>
                                  <a:pt x="178" y="179"/>
                                </a:cubicBezTo>
                                <a:cubicBezTo>
                                  <a:pt x="150" y="132"/>
                                  <a:pt x="150" y="132"/>
                                  <a:pt x="150" y="132"/>
                                </a:cubicBezTo>
                                <a:cubicBezTo>
                                  <a:pt x="150" y="69"/>
                                  <a:pt x="150" y="69"/>
                                  <a:pt x="150" y="69"/>
                                </a:cubicBezTo>
                                <a:cubicBezTo>
                                  <a:pt x="228" y="69"/>
                                  <a:pt x="228" y="69"/>
                                  <a:pt x="228" y="69"/>
                                </a:cubicBezTo>
                                <a:cubicBezTo>
                                  <a:pt x="245" y="69"/>
                                  <a:pt x="259" y="66"/>
                                  <a:pt x="259" y="41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9" y="4"/>
                                  <a:pt x="255" y="0"/>
                                  <a:pt x="249" y="0"/>
                                </a:cubicBezTo>
                                <a:cubicBezTo>
                                  <a:pt x="244" y="0"/>
                                  <a:pt x="240" y="4"/>
                                  <a:pt x="240" y="10"/>
                                </a:cubicBezTo>
                                <a:cubicBezTo>
                                  <a:pt x="240" y="10"/>
                                  <a:pt x="240" y="10"/>
                                  <a:pt x="240" y="10"/>
                                </a:cubicBezTo>
                                <a:cubicBezTo>
                                  <a:pt x="240" y="41"/>
                                  <a:pt x="240" y="41"/>
                                  <a:pt x="240" y="41"/>
                                </a:cubicBezTo>
                                <a:cubicBezTo>
                                  <a:pt x="240" y="49"/>
                                  <a:pt x="234" y="50"/>
                                  <a:pt x="228" y="50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10"/>
                                  <a:pt x="150" y="10"/>
                                  <a:pt x="150" y="10"/>
                                </a:cubicBezTo>
                                <a:cubicBezTo>
                                  <a:pt x="150" y="4"/>
                                  <a:pt x="145" y="0"/>
                                  <a:pt x="140" y="0"/>
                                </a:cubicBezTo>
                                <a:cubicBezTo>
                                  <a:pt x="135" y="0"/>
                                  <a:pt x="130" y="4"/>
                                  <a:pt x="130" y="10"/>
                                </a:cubicBezTo>
                                <a:cubicBezTo>
                                  <a:pt x="130" y="50"/>
                                  <a:pt x="130" y="50"/>
                                  <a:pt x="13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0"/>
                                  <a:pt x="10" y="50"/>
                                </a:cubicBezTo>
                                <a:cubicBezTo>
                                  <a:pt x="4" y="50"/>
                                  <a:pt x="0" y="54"/>
                                  <a:pt x="0" y="60"/>
                                </a:cubicBezTo>
                                <a:cubicBezTo>
                                  <a:pt x="0" y="65"/>
                                  <a:pt x="4" y="69"/>
                                  <a:pt x="10" y="69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329"/>
                                  <a:pt x="130" y="329"/>
                                  <a:pt x="130" y="329"/>
                                </a:cubicBezTo>
                                <a:cubicBezTo>
                                  <a:pt x="130" y="341"/>
                                  <a:pt x="122" y="345"/>
                                  <a:pt x="113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90" y="345"/>
                                  <a:pt x="90" y="345"/>
                                  <a:pt x="90" y="345"/>
                                </a:cubicBezTo>
                                <a:cubicBezTo>
                                  <a:pt x="85" y="345"/>
                                  <a:pt x="81" y="349"/>
                                  <a:pt x="81" y="354"/>
                                </a:cubicBezTo>
                                <a:cubicBezTo>
                                  <a:pt x="81" y="360"/>
                                  <a:pt x="85" y="364"/>
                                  <a:pt x="90" y="364"/>
                                </a:cubicBezTo>
                                <a:cubicBezTo>
                                  <a:pt x="90" y="364"/>
                                  <a:pt x="90" y="364"/>
                                  <a:pt x="90" y="364"/>
                                </a:cubicBezTo>
                                <a:cubicBezTo>
                                  <a:pt x="113" y="364"/>
                                  <a:pt x="113" y="364"/>
                                  <a:pt x="113" y="364"/>
                                </a:cubicBezTo>
                                <a:cubicBezTo>
                                  <a:pt x="132" y="364"/>
                                  <a:pt x="150" y="356"/>
                                  <a:pt x="150" y="329"/>
                                </a:cubicBezTo>
                                <a:cubicBezTo>
                                  <a:pt x="150" y="170"/>
                                  <a:pt x="150" y="170"/>
                                  <a:pt x="150" y="170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1" y="342"/>
                                  <a:pt x="251" y="342"/>
                                  <a:pt x="251" y="342"/>
                                </a:cubicBezTo>
                                <a:cubicBezTo>
                                  <a:pt x="253" y="345"/>
                                  <a:pt x="256" y="347"/>
                                  <a:pt x="259" y="347"/>
                                </a:cubicBezTo>
                                <a:cubicBezTo>
                                  <a:pt x="265" y="347"/>
                                  <a:pt x="269" y="342"/>
                                  <a:pt x="269" y="337"/>
                                </a:cubicBezTo>
                                <a:cubicBezTo>
                                  <a:pt x="269" y="335"/>
                                  <a:pt x="268" y="333"/>
                                  <a:pt x="267" y="331"/>
                                </a:cubicBezTo>
                                <a:lnTo>
                                  <a:pt x="188" y="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146"/>
                        <wps:cNvSpPr/>
                        <wps:spPr>
                          <a:xfrm>
                            <a:off x="10509" y="4215"/>
                            <a:ext cx="468" cy="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9347" y="292919"/>
                              </a:cxn>
                              <a:cxn ang="0">
                                <a:pos x="285590" y="285409"/>
                              </a:cxn>
                              <a:cxn ang="0">
                                <a:pos x="67640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63882" y="15022"/>
                              </a:cxn>
                              <a:cxn ang="0">
                                <a:pos x="33820" y="0"/>
                              </a:cxn>
                              <a:cxn ang="0">
                                <a:pos x="0" y="37554"/>
                              </a:cxn>
                              <a:cxn ang="0">
                                <a:pos x="11273" y="63841"/>
                              </a:cxn>
                              <a:cxn ang="0">
                                <a:pos x="229223" y="330473"/>
                              </a:cxn>
                              <a:cxn ang="0">
                                <a:pos x="259285" y="349250"/>
                              </a:cxn>
                              <a:cxn ang="0">
                                <a:pos x="296863" y="311696"/>
                              </a:cxn>
                              <a:cxn ang="0">
                                <a:pos x="289347" y="292919"/>
                              </a:cxn>
                              <a:cxn ang="0">
                                <a:pos x="289347" y="292919"/>
                              </a:cxn>
                            </a:cxnLst>
                            <a:rect l="0" t="0" r="0" b="0"/>
                            <a:pathLst>
                              <a:path w="79" h="93">
                                <a:moveTo>
                                  <a:pt x="77" y="78"/>
                                </a:moveTo>
                                <a:cubicBezTo>
                                  <a:pt x="77" y="77"/>
                                  <a:pt x="76" y="77"/>
                                  <a:pt x="76" y="76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5" y="1"/>
                                  <a:pt x="13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7"/>
                                </a:cubicBezTo>
                                <a:cubicBezTo>
                                  <a:pt x="61" y="88"/>
                                  <a:pt x="61" y="88"/>
                                  <a:pt x="61" y="88"/>
                                </a:cubicBezTo>
                                <a:cubicBezTo>
                                  <a:pt x="63" y="91"/>
                                  <a:pt x="66" y="93"/>
                                  <a:pt x="69" y="93"/>
                                </a:cubicBezTo>
                                <a:cubicBezTo>
                                  <a:pt x="74" y="93"/>
                                  <a:pt x="79" y="88"/>
                                  <a:pt x="79" y="83"/>
                                </a:cubicBezTo>
                                <a:cubicBezTo>
                                  <a:pt x="79" y="81"/>
                                  <a:pt x="78" y="79"/>
                                  <a:pt x="77" y="78"/>
                                </a:cubicBezTo>
                                <a:cubicBezTo>
                                  <a:pt x="77" y="78"/>
                                  <a:pt x="77" y="78"/>
                                  <a:pt x="77" y="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51"/>
                        <wps:cNvSpPr/>
                        <wps:spPr>
                          <a:xfrm>
                            <a:off x="14801" y="4296"/>
                            <a:ext cx="1205" cy="1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rect l="0" t="0" r="0" b="0"/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152"/>
                        <wps:cNvSpPr/>
                        <wps:spPr>
                          <a:xfrm>
                            <a:off x="14844" y="4581"/>
                            <a:ext cx="903" cy="9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rect l="0" t="0" r="0" b="0"/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154"/>
                        <wps:cNvSpPr/>
                        <wps:spPr>
                          <a:xfrm>
                            <a:off x="14501" y="3628"/>
                            <a:ext cx="790" cy="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rect l="0" t="0" r="0" b="0"/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156"/>
                        <wps:cNvSpPr/>
                        <wps:spPr>
                          <a:xfrm>
                            <a:off x="14571" y="4581"/>
                            <a:ext cx="113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157"/>
                        <wps:cNvSpPr/>
                        <wps:spPr>
                          <a:xfrm>
                            <a:off x="16526" y="3688"/>
                            <a:ext cx="1583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rect l="0" t="0" r="0" b="0"/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58"/>
                        <wps:cNvSpPr/>
                        <wps:spPr>
                          <a:xfrm>
                            <a:off x="16839" y="3918"/>
                            <a:ext cx="1180" cy="18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rect l="0" t="0" r="0" b="0"/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Freeform 159"/>
                        <wps:cNvSpPr/>
                        <wps:spPr>
                          <a:xfrm>
                            <a:off x="17021" y="4103"/>
                            <a:ext cx="278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rect l="0" t="0" r="0" b="0"/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Freeform 160"/>
                        <wps:cNvSpPr/>
                        <wps:spPr>
                          <a:xfrm>
                            <a:off x="17311" y="4403"/>
                            <a:ext cx="188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rect l="0" t="0" r="0" b="0"/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Freeform 155"/>
                        <wps:cNvSpPr/>
                        <wps:spPr>
                          <a:xfrm>
                            <a:off x="15351" y="3628"/>
                            <a:ext cx="763" cy="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rect l="0" t="0" r="0" b="0"/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153"/>
                        <wps:cNvSpPr/>
                        <wps:spPr>
                          <a:xfrm>
                            <a:off x="14571" y="4231"/>
                            <a:ext cx="113" cy="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Freeform 147"/>
                        <wps:cNvSpPr/>
                        <wps:spPr>
                          <a:xfrm>
                            <a:off x="13286" y="3673"/>
                            <a:ext cx="745" cy="1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0146" y="754062"/>
                              </a:cxn>
                              <a:cxn ang="0">
                                <a:pos x="356684" y="754062"/>
                              </a:cxn>
                              <a:cxn ang="0">
                                <a:pos x="473075" y="649019"/>
                              </a:cxn>
                              <a:cxn ang="0">
                                <a:pos x="473075" y="105043"/>
                              </a:cxn>
                              <a:cxn ang="0">
                                <a:pos x="356684" y="0"/>
                              </a:cxn>
                              <a:cxn ang="0">
                                <a:pos x="120146" y="0"/>
                              </a:cxn>
                              <a:cxn ang="0">
                                <a:pos x="0" y="105043"/>
                              </a:cxn>
                              <a:cxn ang="0">
                                <a:pos x="0" y="649019"/>
                              </a:cxn>
                              <a:cxn ang="0">
                                <a:pos x="120146" y="754062"/>
                              </a:cxn>
                              <a:cxn ang="0">
                                <a:pos x="75091" y="105043"/>
                              </a:cxn>
                              <a:cxn ang="0">
                                <a:pos x="120146" y="71279"/>
                              </a:cxn>
                              <a:cxn ang="0">
                                <a:pos x="356684" y="71279"/>
                              </a:cxn>
                              <a:cxn ang="0">
                                <a:pos x="401738" y="105043"/>
                              </a:cxn>
                              <a:cxn ang="0">
                                <a:pos x="401738" y="649019"/>
                              </a:cxn>
                              <a:cxn ang="0">
                                <a:pos x="356684" y="679031"/>
                              </a:cxn>
                              <a:cxn ang="0">
                                <a:pos x="120146" y="679031"/>
                              </a:cxn>
                              <a:cxn ang="0">
                                <a:pos x="75091" y="649019"/>
                              </a:cxn>
                              <a:cxn ang="0">
                                <a:pos x="75091" y="105043"/>
                              </a:cxn>
                            </a:cxnLst>
                            <a:rect l="0" t="0" r="0" b="0"/>
                            <a:pathLst>
                              <a:path w="126" h="201">
                                <a:moveTo>
                                  <a:pt x="32" y="201"/>
                                </a:moveTo>
                                <a:cubicBezTo>
                                  <a:pt x="95" y="201"/>
                                  <a:pt x="95" y="201"/>
                                  <a:pt x="95" y="201"/>
                                </a:cubicBezTo>
                                <a:cubicBezTo>
                                  <a:pt x="112" y="201"/>
                                  <a:pt x="126" y="198"/>
                                  <a:pt x="126" y="173"/>
                                </a:cubicBezTo>
                                <a:cubicBezTo>
                                  <a:pt x="126" y="28"/>
                                  <a:pt x="126" y="28"/>
                                  <a:pt x="126" y="28"/>
                                </a:cubicBezTo>
                                <a:cubicBezTo>
                                  <a:pt x="126" y="3"/>
                                  <a:pt x="112" y="0"/>
                                  <a:pt x="95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3"/>
                                  <a:pt x="0" y="28"/>
                                </a:cubicBezTo>
                                <a:cubicBezTo>
                                  <a:pt x="0" y="173"/>
                                  <a:pt x="0" y="173"/>
                                  <a:pt x="0" y="173"/>
                                </a:cubicBezTo>
                                <a:cubicBezTo>
                                  <a:pt x="0" y="198"/>
                                  <a:pt x="15" y="201"/>
                                  <a:pt x="32" y="201"/>
                                </a:cubicBezTo>
                                <a:close/>
                                <a:moveTo>
                                  <a:pt x="20" y="28"/>
                                </a:moveTo>
                                <a:cubicBezTo>
                                  <a:pt x="20" y="20"/>
                                  <a:pt x="26" y="19"/>
                                  <a:pt x="32" y="19"/>
                                </a:cubicBezTo>
                                <a:cubicBezTo>
                                  <a:pt x="95" y="19"/>
                                  <a:pt x="95" y="19"/>
                                  <a:pt x="95" y="19"/>
                                </a:cubicBezTo>
                                <a:cubicBezTo>
                                  <a:pt x="101" y="19"/>
                                  <a:pt x="107" y="20"/>
                                  <a:pt x="107" y="28"/>
                                </a:cubicBezTo>
                                <a:cubicBezTo>
                                  <a:pt x="107" y="173"/>
                                  <a:pt x="107" y="173"/>
                                  <a:pt x="107" y="173"/>
                                </a:cubicBezTo>
                                <a:cubicBezTo>
                                  <a:pt x="107" y="180"/>
                                  <a:pt x="101" y="181"/>
                                  <a:pt x="95" y="181"/>
                                </a:cubicBezTo>
                                <a:cubicBezTo>
                                  <a:pt x="32" y="181"/>
                                  <a:pt x="32" y="181"/>
                                  <a:pt x="32" y="181"/>
                                </a:cubicBezTo>
                                <a:cubicBezTo>
                                  <a:pt x="26" y="181"/>
                                  <a:pt x="20" y="180"/>
                                  <a:pt x="20" y="173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148"/>
                        <wps:cNvSpPr/>
                        <wps:spPr>
                          <a:xfrm>
                            <a:off x="13788" y="4955"/>
                            <a:ext cx="278" cy="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1235" y="30001"/>
                              </a:cxn>
                              <a:cxn ang="0">
                                <a:pos x="71235" y="30001"/>
                              </a:cxn>
                              <a:cxn ang="0">
                                <a:pos x="29994" y="3750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500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3749" y="48752"/>
                              </a:cxn>
                              <a:cxn ang="0">
                                <a:pos x="101229" y="483773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04978" y="487524"/>
                              </a:cxn>
                              <a:cxn ang="0">
                                <a:pos x="131222" y="513775"/>
                              </a:cxn>
                              <a:cxn ang="0">
                                <a:pos x="172464" y="487524"/>
                              </a:cxn>
                              <a:cxn ang="0">
                                <a:pos x="172464" y="468773"/>
                              </a:cxn>
                              <a:cxn ang="0">
                                <a:pos x="71235" y="30001"/>
                              </a:cxn>
                            </a:cxnLst>
                            <a:rect l="0" t="0" r="0" b="0"/>
                            <a:pathLst>
                              <a:path w="47" h="138">
                                <a:moveTo>
                                  <a:pt x="19" y="8"/>
                                </a:moveTo>
                                <a:cubicBezTo>
                                  <a:pt x="19" y="8"/>
                                  <a:pt x="19" y="8"/>
                                  <a:pt x="19" y="8"/>
                                </a:cubicBezTo>
                                <a:cubicBezTo>
                                  <a:pt x="18" y="3"/>
                                  <a:pt x="13" y="0"/>
                                  <a:pt x="8" y="1"/>
                                </a:cubicBezTo>
                                <a:cubicBezTo>
                                  <a:pt x="3" y="2"/>
                                  <a:pt x="0" y="7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27" y="129"/>
                                  <a:pt x="27" y="129"/>
                                  <a:pt x="27" y="129"/>
                                </a:cubicBezTo>
                                <a:cubicBezTo>
                                  <a:pt x="27" y="129"/>
                                  <a:pt x="27" y="129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8" y="130"/>
                                  <a:pt x="28" y="130"/>
                                  <a:pt x="28" y="130"/>
                                </a:cubicBezTo>
                                <a:cubicBezTo>
                                  <a:pt x="29" y="133"/>
                                  <a:pt x="31" y="136"/>
                                  <a:pt x="35" y="137"/>
                                </a:cubicBezTo>
                                <a:cubicBezTo>
                                  <a:pt x="40" y="138"/>
                                  <a:pt x="45" y="135"/>
                                  <a:pt x="46" y="130"/>
                                </a:cubicBezTo>
                                <a:cubicBezTo>
                                  <a:pt x="47" y="128"/>
                                  <a:pt x="47" y="127"/>
                                  <a:pt x="46" y="125"/>
                                </a:cubicBezTo>
                                <a:lnTo>
                                  <a:pt x="19" y="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149"/>
                        <wps:cNvSpPr/>
                        <wps:spPr>
                          <a:xfrm>
                            <a:off x="12431" y="3690"/>
                            <a:ext cx="855" cy="2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2925" y="983526"/>
                              </a:cxn>
                              <a:cxn ang="0">
                                <a:pos x="505482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501738" y="945987"/>
                              </a:cxn>
                              <a:cxn ang="0">
                                <a:pos x="445573" y="957249"/>
                              </a:cxn>
                              <a:cxn ang="0">
                                <a:pos x="445573" y="71324"/>
                              </a:cxn>
                              <a:cxn ang="0">
                                <a:pos x="483016" y="71324"/>
                              </a:cxn>
                              <a:cxn ang="0">
                                <a:pos x="486760" y="71324"/>
                              </a:cxn>
                              <a:cxn ang="0">
                                <a:pos x="524203" y="37539"/>
                              </a:cxn>
                              <a:cxn ang="0">
                                <a:pos x="486760" y="0"/>
                              </a:cxn>
                              <a:cxn ang="0">
                                <a:pos x="486760" y="0"/>
                              </a:cxn>
                              <a:cxn ang="0">
                                <a:pos x="48676" y="0"/>
                              </a:cxn>
                              <a:cxn ang="0">
                                <a:pos x="48676" y="0"/>
                              </a:cxn>
                              <a:cxn ang="0">
                                <a:pos x="11233" y="37539"/>
                              </a:cxn>
                              <a:cxn ang="0">
                                <a:pos x="48676" y="71324"/>
                              </a:cxn>
                              <a:cxn ang="0">
                                <a:pos x="48676" y="71324"/>
                              </a:cxn>
                              <a:cxn ang="0">
                                <a:pos x="93608" y="71324"/>
                              </a:cxn>
                              <a:cxn ang="0">
                                <a:pos x="93608" y="1024819"/>
                              </a:cxn>
                              <a:cxn ang="0">
                                <a:pos x="29954" y="1036081"/>
                              </a:cxn>
                              <a:cxn ang="0">
                                <a:pos x="29954" y="1036081"/>
                              </a:cxn>
                              <a:cxn ang="0">
                                <a:pos x="0" y="1073620"/>
                              </a:cxn>
                              <a:cxn ang="0">
                                <a:pos x="33699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41187" y="1111160"/>
                              </a:cxn>
                              <a:cxn ang="0">
                                <a:pos x="370687" y="1047343"/>
                              </a:cxn>
                              <a:cxn ang="0">
                                <a:pos x="370687" y="1276332"/>
                              </a:cxn>
                              <a:cxn ang="0">
                                <a:pos x="370687" y="1280086"/>
                              </a:cxn>
                              <a:cxn ang="0">
                                <a:pos x="408130" y="1317625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1829" y="1280086"/>
                              </a:cxn>
                              <a:cxn ang="0">
                                <a:pos x="445573" y="1280086"/>
                              </a:cxn>
                              <a:cxn ang="0">
                                <a:pos x="445573" y="1032327"/>
                              </a:cxn>
                              <a:cxn ang="0">
                                <a:pos x="509226" y="1021066"/>
                              </a:cxn>
                              <a:cxn ang="0">
                                <a:pos x="542925" y="983526"/>
                              </a:cxn>
                              <a:cxn ang="0">
                                <a:pos x="164750" y="71324"/>
                              </a:cxn>
                              <a:cxn ang="0">
                                <a:pos x="370687" y="71324"/>
                              </a:cxn>
                              <a:cxn ang="0">
                                <a:pos x="370687" y="326591"/>
                              </a:cxn>
                              <a:cxn ang="0">
                                <a:pos x="164750" y="326591"/>
                              </a:cxn>
                              <a:cxn ang="0">
                                <a:pos x="164750" y="71324"/>
                              </a:cxn>
                              <a:cxn ang="0">
                                <a:pos x="164750" y="401669"/>
                              </a:cxn>
                              <a:cxn ang="0">
                                <a:pos x="370687" y="401669"/>
                              </a:cxn>
                              <a:cxn ang="0">
                                <a:pos x="370687" y="656936"/>
                              </a:cxn>
                              <a:cxn ang="0">
                                <a:pos x="164750" y="656936"/>
                              </a:cxn>
                              <a:cxn ang="0">
                                <a:pos x="164750" y="401669"/>
                              </a:cxn>
                              <a:cxn ang="0">
                                <a:pos x="164750" y="1009804"/>
                              </a:cxn>
                              <a:cxn ang="0">
                                <a:pos x="164750" y="728260"/>
                              </a:cxn>
                              <a:cxn ang="0">
                                <a:pos x="370687" y="728260"/>
                              </a:cxn>
                              <a:cxn ang="0">
                                <a:pos x="370687" y="972265"/>
                              </a:cxn>
                              <a:cxn ang="0">
                                <a:pos x="164750" y="1009804"/>
                              </a:cxn>
                            </a:cxnLst>
                            <a:rect l="0" t="0" r="0" b="0"/>
                            <a:pathLst>
                              <a:path w="145" h="351">
                                <a:moveTo>
                                  <a:pt x="145" y="262"/>
                                </a:moveTo>
                                <a:cubicBezTo>
                                  <a:pt x="145" y="257"/>
                                  <a:pt x="140" y="252"/>
                                  <a:pt x="135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34" y="252"/>
                                  <a:pt x="134" y="252"/>
                                  <a:pt x="134" y="252"/>
                                </a:cubicBezTo>
                                <a:cubicBezTo>
                                  <a:pt x="119" y="255"/>
                                  <a:pt x="119" y="255"/>
                                  <a:pt x="119" y="255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ubicBezTo>
                                  <a:pt x="129" y="19"/>
                                  <a:pt x="129" y="19"/>
                                  <a:pt x="129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5" y="19"/>
                                  <a:pt x="140" y="15"/>
                                  <a:pt x="140" y="10"/>
                                </a:cubicBezTo>
                                <a:cubicBezTo>
                                  <a:pt x="140" y="4"/>
                                  <a:pt x="136" y="0"/>
                                  <a:pt x="130" y="0"/>
                                </a:cubicBezTo>
                                <a:cubicBezTo>
                                  <a:pt x="130" y="0"/>
                                  <a:pt x="130" y="0"/>
                                  <a:pt x="130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7" y="0"/>
                                  <a:pt x="3" y="4"/>
                                  <a:pt x="3" y="10"/>
                                </a:cubicBezTo>
                                <a:cubicBezTo>
                                  <a:pt x="3" y="15"/>
                                  <a:pt x="7" y="19"/>
                                  <a:pt x="13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273"/>
                                  <a:pt x="25" y="273"/>
                                  <a:pt x="25" y="273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8" y="276"/>
                                  <a:pt x="8" y="276"/>
                                  <a:pt x="8" y="276"/>
                                </a:cubicBezTo>
                                <a:cubicBezTo>
                                  <a:pt x="3" y="277"/>
                                  <a:pt x="0" y="281"/>
                                  <a:pt x="0" y="286"/>
                                </a:cubicBezTo>
                                <a:cubicBezTo>
                                  <a:pt x="0" y="291"/>
                                  <a:pt x="4" y="296"/>
                                  <a:pt x="9" y="296"/>
                                </a:cubicBezTo>
                                <a:cubicBezTo>
                                  <a:pt x="10" y="296"/>
                                  <a:pt x="11" y="296"/>
                                  <a:pt x="11" y="296"/>
                                </a:cubicBezTo>
                                <a:cubicBezTo>
                                  <a:pt x="11" y="296"/>
                                  <a:pt x="11" y="296"/>
                                  <a:pt x="11" y="296"/>
                                </a:cubicBezTo>
                                <a:cubicBezTo>
                                  <a:pt x="99" y="279"/>
                                  <a:pt x="99" y="279"/>
                                  <a:pt x="99" y="279"/>
                                </a:cubicBezTo>
                                <a:cubicBezTo>
                                  <a:pt x="99" y="340"/>
                                  <a:pt x="99" y="340"/>
                                  <a:pt x="99" y="340"/>
                                </a:cubicBezTo>
                                <a:cubicBezTo>
                                  <a:pt x="99" y="341"/>
                                  <a:pt x="99" y="341"/>
                                  <a:pt x="99" y="341"/>
                                </a:cubicBezTo>
                                <a:cubicBezTo>
                                  <a:pt x="99" y="347"/>
                                  <a:pt x="103" y="351"/>
                                  <a:pt x="109" y="351"/>
                                </a:cubicBezTo>
                                <a:cubicBezTo>
                                  <a:pt x="114" y="351"/>
                                  <a:pt x="118" y="347"/>
                                  <a:pt x="118" y="341"/>
                                </a:cubicBezTo>
                                <a:cubicBezTo>
                                  <a:pt x="118" y="341"/>
                                  <a:pt x="118" y="341"/>
                                  <a:pt x="118" y="341"/>
                                </a:cubicBezTo>
                                <a:cubicBezTo>
                                  <a:pt x="119" y="341"/>
                                  <a:pt x="119" y="341"/>
                                  <a:pt x="119" y="341"/>
                                </a:cubicBezTo>
                                <a:cubicBezTo>
                                  <a:pt x="119" y="275"/>
                                  <a:pt x="119" y="275"/>
                                  <a:pt x="119" y="275"/>
                                </a:cubicBezTo>
                                <a:cubicBezTo>
                                  <a:pt x="136" y="272"/>
                                  <a:pt x="136" y="272"/>
                                  <a:pt x="136" y="272"/>
                                </a:cubicBezTo>
                                <a:cubicBezTo>
                                  <a:pt x="141" y="272"/>
                                  <a:pt x="145" y="267"/>
                                  <a:pt x="145" y="262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99" y="19"/>
                                  <a:pt x="99" y="19"/>
                                  <a:pt x="99" y="19"/>
                                </a:cubicBezTo>
                                <a:cubicBezTo>
                                  <a:pt x="99" y="87"/>
                                  <a:pt x="99" y="87"/>
                                  <a:pt x="99" y="87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lnTo>
                                  <a:pt x="44" y="19"/>
                                </a:lnTo>
                                <a:close/>
                                <a:moveTo>
                                  <a:pt x="44" y="107"/>
                                </a:moveTo>
                                <a:cubicBezTo>
                                  <a:pt x="99" y="107"/>
                                  <a:pt x="99" y="107"/>
                                  <a:pt x="99" y="107"/>
                                </a:cubicBezTo>
                                <a:cubicBezTo>
                                  <a:pt x="99" y="175"/>
                                  <a:pt x="99" y="175"/>
                                  <a:pt x="99" y="175"/>
                                </a:cubicBezTo>
                                <a:cubicBezTo>
                                  <a:pt x="44" y="175"/>
                                  <a:pt x="44" y="175"/>
                                  <a:pt x="44" y="175"/>
                                </a:cubicBezTo>
                                <a:lnTo>
                                  <a:pt x="44" y="107"/>
                                </a:lnTo>
                                <a:close/>
                                <a:moveTo>
                                  <a:pt x="44" y="269"/>
                                </a:moveTo>
                                <a:cubicBezTo>
                                  <a:pt x="44" y="194"/>
                                  <a:pt x="44" y="194"/>
                                  <a:pt x="44" y="194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99" y="259"/>
                                  <a:pt x="99" y="259"/>
                                  <a:pt x="99" y="259"/>
                                </a:cubicBezTo>
                                <a:lnTo>
                                  <a:pt x="44" y="2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Freeform 150"/>
                        <wps:cNvSpPr/>
                        <wps:spPr>
                          <a:xfrm>
                            <a:off x="13281" y="4960"/>
                            <a:ext cx="273" cy="8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5421" y="0"/>
                              </a:cxn>
                              <a:cxn ang="0">
                                <a:pos x="101566" y="26281"/>
                              </a:cxn>
                              <a:cxn ang="0">
                                <a:pos x="101566" y="26281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5543"/>
                              </a:cxn>
                              <a:cxn ang="0">
                                <a:pos x="3762" y="469297"/>
                              </a:cxn>
                              <a:cxn ang="0">
                                <a:pos x="3762" y="473052"/>
                              </a:cxn>
                              <a:cxn ang="0">
                                <a:pos x="3762" y="473052"/>
                              </a:cxn>
                              <a:cxn ang="0">
                                <a:pos x="30094" y="510596"/>
                              </a:cxn>
                              <a:cxn ang="0">
                                <a:pos x="75234" y="484315"/>
                              </a:cxn>
                              <a:cxn ang="0">
                                <a:pos x="75234" y="484315"/>
                              </a:cxn>
                              <a:cxn ang="0">
                                <a:pos x="173038" y="45053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41298"/>
                              </a:cxn>
                              <a:cxn ang="0">
                                <a:pos x="173038" y="37544"/>
                              </a:cxn>
                              <a:cxn ang="0">
                                <a:pos x="135421" y="0"/>
                              </a:cxn>
                            </a:cxnLst>
                            <a:rect l="0" t="0" r="0" b="0"/>
                            <a:pathLst>
                              <a:path w="46" h="137">
                                <a:moveTo>
                                  <a:pt x="36" y="0"/>
                                </a:moveTo>
                                <a:cubicBezTo>
                                  <a:pt x="32" y="0"/>
                                  <a:pt x="28" y="3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4"/>
                                  <a:pt x="1" y="124"/>
                                </a:cubicBezTo>
                                <a:cubicBezTo>
                                  <a:pt x="1" y="124"/>
                                  <a:pt x="1" y="125"/>
                                  <a:pt x="1" y="125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1" y="126"/>
                                  <a:pt x="1" y="126"/>
                                  <a:pt x="1" y="126"/>
                                </a:cubicBezTo>
                                <a:cubicBezTo>
                                  <a:pt x="0" y="130"/>
                                  <a:pt x="4" y="135"/>
                                  <a:pt x="8" y="136"/>
                                </a:cubicBezTo>
                                <a:cubicBezTo>
                                  <a:pt x="13" y="137"/>
                                  <a:pt x="18" y="134"/>
                                  <a:pt x="20" y="129"/>
                                </a:cubicBezTo>
                                <a:cubicBezTo>
                                  <a:pt x="20" y="129"/>
                                  <a:pt x="20" y="129"/>
                                  <a:pt x="20" y="129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6" y="11"/>
                                  <a:pt x="46" y="10"/>
                                  <a:pt x="46" y="10"/>
                                </a:cubicBezTo>
                                <a:cubicBezTo>
                                  <a:pt x="46" y="4"/>
                                  <a:pt x="42" y="0"/>
                                  <a:pt x="3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5.6pt;margin-top:151.75pt;height:102.55pt;width:364.1pt;z-index:251625472;mso-width-relative:page;mso-height-relative:page;" coordorigin="10451,3613" coordsize="7657,2157" o:gfxdata="UEsDBAoAAAAAAIdO4kAAAAAAAAAAAAAAAAAEAAAAZHJzL1BLAwQUAAAACACHTuJAyNcHqdsAAAAK&#10;AQAADwAAAGRycy9kb3ducmV2LnhtbE2Py07DMBBF90j8gzVI7KjthvQR4lSoAlZVJVok1J0bT5Oo&#10;8TiK3aT9e8wKlqN7dO+ZfHW1LRuw940jBXIigCGVzjRUKfjavz8tgPmgyejWESq4oYdVcX+X68y4&#10;kT5x2IWKxRLymVZQh9BlnPuyRqv9xHVIMTu53uoQz77iptdjLLctnwox41Y3FBdq3eG6xvK8u1gF&#10;H6MeXxP5NmzOp/XtsE+33xuJSj0+SPECLOA1/MHwqx/VoYhOR3ch41mrIJXTSCpIRJICi8B8vnwG&#10;doyJWMyAFzn//0LxA1BLAwQUAAAACACHTuJABbmxcQwgAADd3wAADgAAAGRycy9lMm9Eb2MueG1s&#10;7V3Nciy3bt6nKu+g0j5W//+ofHyrYsfepBJX+eYBxtLop0rSTM3IPsdZZ5Fl3ifPk7qvkY8EwCZ6&#10;Wmz0jBQrljf2EaYBkiAIAiAIfv2XL48PZ7+ud/v7zdOn8/yr7Pxs/XS1ub5/uv10/m9//f4fuvOz&#10;/fPq6Xr1sHlafzr/bb0//8s3f/93X3/eXq6Lzd3m4Xq9OwORp/3l5+2n87vn5+3lxcX+6m79uNp/&#10;tdmun/DjzWb3uHrGn7vbi+vd6jOoPz5cFFnWXHze7K63u83Ver8H9Dv68fwbT//mZn31/K83N/v1&#10;89nDp3P07dn/d+f/+7P778U3X68ub3er7d39FXdjdUQvHlf3T2g0kPpu9bw6+2V3f0Dq8f5qt9lv&#10;bp6/uto8Xmxubu6v1n4MGE2ejUbzw27zy9aP5fby8+02sAmsHfHpaLJX//Lrj7uz+2vMXX9+9rR6&#10;xBz97b//43/+6z/PSsecz9vbS3zzw2770/bHHQNu6S833i83u0f3f4zk7Itn62+Bresvz2dXAFZN&#10;UWUtuH+F3/IyK8quJsZf3WF2HF6eVXV+fobfyyb3Da8ur+7+iQm0Td0SdpHjX+jFxdDyfvNwf/39&#10;/cOD68Z+d/vztw+7s19XmO+m+7b7tuHPo88u3KDCGD5vIXn7gbn705j7091qu/ZztneMY+bWwtvv&#10;d+u1k+azvKpcz1zr+Cwwd3+5B58nOAsOdY3nUNVWHbFPGNy0WGWOuX3mGRtx5+qX/fMP642fo9Wv&#10;/7x/RpuQ0mv51+pO/nX15Qn/dL/iX2crt34zL9Lbzd5NUdOWJZpBK3XdN5gtmgZ8/Lo4VVG0JclC&#10;k2W9THeynQpCBbHx8tPWjV/WYEISp+yLLiMc2/dN0bWYRyfDXdu9GQ5mtyA251WNiTWwGUvLTUvZ&#10;5rnMf3robZUzTls1GJShjaasMRevN/00PSxxO+jppIberp6doDpJc/88+4xJwFjP7vD/uvRi+rj5&#10;df3Xjf/i2asUEta86nl4wwdXv/x8f/WP639/+XM0M0FkGupGogjqv5gQi2fu9VEgZIAayVckmaxY&#10;pVGWV9aoI2gQYUPvidCIOq1STyaMCBrICckC2hmJuyLTYzMClcJNnZAW8RNpne11jDBFZApm4jZ1&#10;OC+9bhIq80ATbeJpXnqpFdq0WPPKK90x0E+uibaQUbRFcLSM8KdYW6wbZrktokwo0knIu5vIvFZT&#10;mZMmGdamXjL6L/tKDI2Ol74mePWw2a9pWE6ZeGsiKBjPyGHPhJngbAsvhg9PTu/0dVF7hfO04V+A&#10;8oBNEGaF7N7uXz9vrn/D7v/Ldnd/ewe7kzZMtjZo439zswPMJ5MuMjv8Gl5idhwYZmJ25HXHdgfM&#10;Mj+/4IQYhK9neLSwDQuSx7bsW7Kb3DSlLI++yzu2Iqo6azIxA98AqS+zluyIqqhK9JRXTLJ7NYwo&#10;0nEljDZIlAWp6MuGVk7Zw3Z5O6SmcUz3K7dpMblBC6TGVDdFzgu76uumMbE8QirqPutN9k5XV1VO&#10;a9yO1LdZ3RHLMaA++BFpiRiQyraubXP7R8MpyzynXcI0/q7vy47F1MqzE3HsExqJDqz4NqitpBRE&#10;QnoUkll06qJqqsgcmtNyVdfmDS0EcxsRjn0wZQuvk3ZyM9eOwSE1XxR1CdfMoBKHNuyK4BiciGn2&#10;hiKkvChr53MZhlQVZdWwFVj0ddWbPO2ybAsXYnG21p9YkJ66oj05Lws4+qYoQszDsmk6su/n1uBx&#10;WPEs29uKFZFdoiKspuzK2rTH9hWsJt4uiw5BGdN2fiTWsGMiPFhmmUnk8yzrsoZnuWhqF0E0rC+g&#10;ZTUrzbyoIB2mZZm0QklGTghmFA1YjWBG2VQvBDPYpQnxsHQ0o2jYHaXBiWNkA7vRzLp7NlIvNGxs&#10;gXccmHqY14EUBzV0KAUCQNoPfihLgWEMjJONWmBFmvkQbWi4lq892DYGGBheJ49JSQsqolIgsEtf&#10;h8U2PwaNEzprApvGkLvosttXWhU3sIFtLcCw9i2UOkpgAi9qAcssEqWcG0hBTeSLglikCVmgNvLi&#10;i6newxDxXCNHK0w8QylWZCPPKGSfjAmloH+S93vHNMveE3MmFZnuO+Lkbg2GzdCgeSKnMLCgoqWs&#10;G2TgYAAbiIuGjBcszhFJUYy6HkNtbJduepPhoPMJ6DLyesGWxDAKI4RGWXcQ1ERe9JYmZIEuIq9X&#10;vpBPQReRVyKCs65B/IQ1Oc+SXSZzBMWCFAcy5YRMwtCMRMnWcUYZsd0AtZGnDo2ozwJ/d9pTQs29&#10;VlNMsOFwdlYHMIIykagxvc9CIt2cE3AJOxJkguwsp83yMCJugNq6zoTg1saaUcQ5DV7Wgj5uygsy&#10;ZUus1NiG4nMfBpta6ImpI0oW6J/kFfM1y94Dc5DZ49biaGo7imeVdBYva0ugtVcTpt4LCmmRQIgb&#10;hfMcSaYwh6Am8hpFyFugJvK5rBXdURvY1gI8KM//UQvYVDy49o6lDEy2dFYathaYVI5oY8RsIZUG&#10;m1oo5MARkfCoBRv43bRAcanROijAf1oeOnWAHbCyCnHK2c1R4h2MI1PqA0l+AWrmYTfyDQ8xTUML&#10;gqN0TiEHDqUPtAwN85EPTl0xawfz8PCks23G8Sz5/eMczoNfB4fzfnkuOJyvOURb4ZCWFosczldu&#10;mlxO4HBq+fpH80XXO/lzkoU4ao8UUp761Dlx0eHsm/QR/llhBAakpm3E96szWCIWlLLjTDoop/eE&#10;gjxKhGUd04Jjk+IXq24cpYZ9MvV5niN/0lNHsH+IAqVQCkxewQqrzCqgG9iL8BOmj7RK1Rfktrhl&#10;n2ypbzoO2eNQuelDnDOJdJyUJUSTunlCvB6hUBeu76dTD1taEiF5Mx2rl6/VltDSRoHfMBWiYwUY&#10;uDarwzlLQtlFc7AD1a0PA1Q61jxhYkWQ3PkeRwgybskqiXkRw2w9fjPCtAhUzIgNPWUiLY2vTUTX&#10;SBUophNoQWSNEdTmzcfNap/ngzW7RcKH1sgJi0R2HmiaPNYZdBYuYoHAt1OiWIRxg8RmAppoc2KD&#10;JuMWOGjrwQgw6MdZaRYMJRx8noLfon6LFgiHs/O0Yy0jPFFkJoGHPPkw6ZCwiMYWF50Z2y2uqsPh&#10;tJMMHByzLyUWV1643Gd/x6VqxUJ5fZuraZAxSF6eyXxAYhAbiabPB2tDhpDc0AfqbZ1bc3akQ2aU&#10;psCgSSHZcXrwiVZxXubV4JakTI1mQEKCpTFtNOodjJsGSYZY126ZpVqqa+SPkwJ7a6S8bXjP75A+&#10;S3evFnSvL+tscBuNY7IjRdyzI+FGWM6XcezzFCEtkIgXlhsx8AQTskBKgLMhCwTFnIk3GIlsYbEq&#10;l1U7/D5pj9G6VQYHx8VfhB3uBGrPoW6QcaNoUFPKWGCjQvqqe6j/IrKMoIhQUzpjhcdAQFOHFYbs&#10;gPNAG21Ovx710QC1kecpH5FnLwseWmQv5OJ7eRbayAshZPNOUCqS4GUtULZY4L6MC2cXccPCNwLb&#10;WpBww4iUCfxuWqDtuxiNga9XIv9TcSmAw76ilunU6soFZ3RWw7nFTuXE8yDMI/AyLiVJBQE4pgWR&#10;jlELJrBtDO76Cky5ETu8YvZgZbUHMC0TUwuCQ1c1hBsW6CLyyuPKeVR6qY02Ey00HyfmCnvwwAPw&#10;du4SDwA3kLwHUOM0yi8j8QB6d5/Y38MO9tLr2/91W2Y8xVWPYF1w0JOW2YCUo86ALae8qkuX9uvG&#10;Gjb2VCN53necd2r6XowGa3/oe/ugo/7UfV3mJocmGrQd6ag5qXBHjW1Y+5ji7kGPDDuncWJwk86I&#10;1OLmAblc9t4NOCUqPgAdy8NpslTnIjYchWTvXdQSjslq2733YUjH4NgXWySs8NFwcGFh3bBA7TiD&#10;1Nk7l+QcTfAJnpC7X0g3+V/whNzvUEJw2pgrM74Qf1+o4LlvxW3rCahp1xVC2hzHhe2gKGWjzwuK&#10;FQVtOGu48fG92rvnYLZOvxhNVsMgFUssMtFlHU4zI+OeBy6hjbR7ZaySLODIPIIyj3KCmqjL5DCO&#10;9N0GtrXAMjFuQcR5NDABBymfNtImIgU4iV+0PsL32nDkRNRR7YHAECpJYBq5TIeuYmCBmsjjujSN&#10;V8kAvGaCqlEFqOiOEVfVkqTYBKPow4Z5oKnrOfNeE7dAD8hLxgSHi8KkykDld7HuXxacEK1O61Vm&#10;AX0t62UeeNBxPQOK51o5M+0EcBFtpVVZhtDEoRohoIm2rA5NxwI1kmcXVXVTxGXUKEvAC9pbxEGL&#10;S5h6+VmkBd37gxfHcDHBA2fQh14WOIM1HweVqA5FkiTOYOtyXHwCTqgV9frOIApOSFWusqyMzuCp&#10;SIWr1mZyO1FcyhVacGr5PSJh8pqQzohLwiGvIumvDGPCTonaHW7a3WJ+dSQkyGTBKLC2BOsUHpFn&#10;OdwIyvec692JOC6fyeTqRQPy+myuXyCLRF8vPQUuwlsYzZ+bJTRviwK3P5dJaIRUovgL3U+dG4xC&#10;Mi/VDKlynDyNC+mZiW3J9U3dPMVbc7eYXO5TN3lsxddwwyFo2qRQX4tJMQ90g1CGm/6Ltjgmo1Oe&#10;54Em2jmbD5q4BfoRyCMq5RbUiDly+80rTJnrnKFV0L2z8xpQOPoqBg01SpHXQJ7nKcRjtaDov5iQ&#10;QpkmNA01TS28O8cb3c15oIk2sj0dbYq7SR/nge+GtpIM6beaZQaGrWBWWBhBnaiB945NyqTmGQj6&#10;dZYwrOwDIgUFWdQw+NaUXbyn1s4czDaDFMrXqxLrzg0jAVxCW6fLMe0E8I1oLxAPGn6v5INNQqpF&#10;JsuIiz8MBcpmJYRTHzUZ3n90g2rDO+TJh8nPy6G/Djwyv3KWeGQtacHq4HjO37Py+XkofMXG5Ou7&#10;ZMiI48p+QZmkPAPetZAL5mXQzf7856j6VQ875mt+P/S+xdUMnOYZnJsW2XVkQtv7dRoOai7Z2DUM&#10;R00GcfkUIxjRfpe7Bdt8MneLZlXaTNvAL0bmlVIiinbNRt/nOs44DzzUPkrPkYk0T0a0pvpyEW11&#10;SsP7KrgdBetCTpcEPLU1p/9i205SzDQhzhKl2krSdVcP3xlTw1m54sQkeYUyTWgaamIN98jLwIjM&#10;i7AlhJW8ueraYyOJOS5irVnwgQKHSN862Ka8vNq3qabmzArkC48Chyiri/Mct08VWTijfv19qke1&#10;+CW1JrEQcE9sEAonWamdB7UsYeX4JVS0DWLThp2E1QUK82d47OBdIGCrYTsWx89tA+fQ0K3WFZbj&#10;sZvHchQSLvvJuxDon6u7auheNJVI0ihMhkckLm+Kg/J8iFuSOQHe27LVo84F5eRkk2T0hH3eX3bG&#10;Rl/insjURi81uKTV9E7PF9v9x6LA52AmBR57r0KYK6+rfZTL+FKCqYkyrcgSbjTkSkjPAz8EbcVa&#10;UnVOTiJGkbpkoIknvO2O6PDOP7rrH6ALDCDukZ5PTUhmWUNNvedgnk53nQfaaLPtpvJVRMsq+4eX&#10;FPrPunDWcJNlTCjCAAvU1HULoelGbeThC5GpGsue1GmQwgBkAQt0AW+43oOyDgtuUqkyGaYoww9r&#10;H8J8O7APvZG3wD7sOHmo7Ol4aXUpB8t5jgNlumfYUX4/pOT17cMmzxrXkLNDUV2C3pxy8pg0+vAA&#10;AhdetiOhXgEeDPAtBdFJNcKdwiNGwxJPfY+05FrOfcqmDykPyZHgBFGuWaKiAq6bmaykV8DCU1ZD&#10;JbPksOIeHolVZTaDFp6CPD2BNx7wCJvJDIa97Ox4r5vweE1te7HiOKxIiCCrxXDgk2LhUUiIvPX8&#10;kATuADe2c+l4NdmR2k5e1CjrorcxHY/BCRKkMcttCzfqXw4T3Hl6BkcCUlFKVeQFWHkPuWCxMLeF&#10;RwM7TmxAINcquFXclllwj8NSPDS3hQRzd67vF4l9viKsBaJxjEqP1ggqw+SlyS9HbKHjoJ1ZTUcN&#10;wcO0hbdx0R4ZEp55cISN+0HU0OGIaIc7xWV0k+lcRtw3mXIZc65lEVKV0z6jFEbV+c4WqMl2DDcF&#10;dZI1L09l3nFVobBFz1rVU4nrJOj4JfKSCDZUHZolLKvFi2IwnDngop0PyZ+CUWJ2Bjj4QMk2gbwB&#10;auI4Z1lzLs/bkVeOaGg0AV3W+wShgzHZ/dOZfiqxCd+GQ6pZwQkoKkWc5ZQviEnv+UgrujY2S569&#10;0REhDh+WVOhMyPONWJTbMgumRpkmNA01TS2v75w0rxCyQN8D+dwdHrvzGt19CXEj9TBWOe4r9zXV&#10;4DH1X/S2LttjgdrIM6NH5LngKd0HkznJGUpZBDbyjFLQfdExpTR4WQuU+hda4HHh7To1AbwLMtjW&#10;At9HHJMygU9rgS/sj8aAHd4J0aIxZJwOPSLFLxHDyFdcYjC8O7OWcFV4XK9wS1iTooZHygm+LX09&#10;3I6dVXMjnDDTmtQLYNs8hBqBSuPLYhuPQX9ta8GdsTku0bils3hSnpmn7CEB8zIxtSA4OtXHAl1E&#10;HuUQIlMKj176/o+sxbHJOR2ZO7wgJMo/PP6UtlXlya1R9Q+yz3OSYeE0R5fRgtUuYwyy5ISMNKkC&#10;wNLt4MPOizRX1NIBYMR9PDd1kwJd0nUmNOaBtKoZJt0n6KE0fJx8MLiQB4FUP6n2QGqLl+FpErk8&#10;2RBILVwhPn/OHq5bv34YFbEy3ILxPQieUyokxb5NjdqowTJMfV/gmJ1ip3ifyXj+W1U9slqc+svN&#10;7UTjqKoOpigv21Tf3Hm5bM44EA9LPYnzAr/cMvjydIJf7qxnuOUIh0155aNMiLSeY02kvGOeN6WH&#10;CAbSVhXHCGrvIYVOUTzReqyW/AZ/qB+UtqNjH1LBmghv16MSQWQOLOgzk6E4snSQc+j15so8JqCp&#10;2+ibl1JlBbAbpDjNsBCbUizQux0xhBGUTcqtqWkdyYUm9YFSnjARY01MbzAs0MSo+EyauIKJ6o2W&#10;cKTlEj58Zm4oZ/P6mhgvh3P+g6sHHtZOUhl1javSB0WJiCQCmgad51rxGH3b2DAKtMFyjmyeYXWk&#10;OobLnnKwknU9FRIgDemUGxTl2erp1l1x8Ekbm/3ZF+h6+MDyhkvZmc+z/Gmjs5Rb253PBJtP1uEu&#10;UuNCqzSuQUnz2TarT56m4We9auljrh+NlEYviQzkXVHFCnhu7MYke4WKMnVNl/Dj7+xKi7YCEl3R&#10;tNQ7XUmOPT3fAZOeldhmzAuC6VeGONJuZwXXHR1tDnwkqPxTvjNmJ81ROzVVTERpdY75LYhBEkvV&#10;9LENqYOeWty0kH2grQGzOd4aSCHZtwacDNPKm7hG73xXtzXUIRXw9beGqmpwoYJsDbwaMeTHpXTw&#10;UUjQweHE1NwSTs47PnHGm+KhnEA6f+EoHFyrICWD1Et64Gd2V8EdiCX1pbvCJQ+4LRWvvNs2Idad&#10;KFc1lLZITUze4GI+6RhUHViOhJIKve1af9TSWyMh5UC0G+7O2FIBihL2BC8s85h+FyT7PEWr7l0i&#10;4ckVzl7GhX/Ub7DYjNGYYGaO1M/JRlPusvZhNeFW2pTn6w7N3XIMGTMzdpP6XKwQTWQaarJE5m9C&#10;C3H1pYk2G+Z/kOvRZD1ieUf2K3urdiOKEbxnExgbRasCjFqzW5T/D69H08Y3ugk9C7RJHpHRJ2O8&#10;0yaAH4G2Ph6R2I6XYBE+zuGA/mL/eza6U5PzQhhChkvT6gYZSJNg4rfCGNHWc6m+fC+0tXxzFxNA&#10;U79F/Ws6FuhHIF+QZzFiDt+lI0NT5Mjv1diMKYnBxhwmNLrSwY3qOiMyI2Gv/7BOK/a4A6fVhw3s&#10;TitqoJFtjZMN3oVDPNOdeviTJZzNkNJ6faf1hbvtL4X/yIuCX0dnnE62Uk4UfZ6j8u/wYnfq+6E3&#10;KK5Q2rLKhyIA9nYGHPNQhq4F+8WNhDhwwomSs4RhV6NcyKRdTRyUJtNWNWkIFXIidGWZEci+DTKJ&#10;KbIvwkw6hwmr2BsrOUWYL4wPb0PO7tx8/40wglYkD2WU2cVA36Cp1+y5KNtiDraEsJqrP+/P3z/d&#10;/nS32q6xOlip/rg7u7/GQQSss7HyheEHPWlXvmXB5x+4ljI6TGrdaYo/THrLMi947S0kEZorpZR1&#10;4w6F/IGSGQk56q4OgEPCZZPMpr4jpDyrUfNfbOekDh+6F1ZV6vuIB6bvSW3Y+0Pf2wcd9WdB9Rq8&#10;RsfHPmZGxQ0hvhg0copZ8dxbcXB9p+U8ZDvXIiQ766Leob5pRgYN7ZCJE8VhDdiR3HOExG977wac&#10;QzZQJ0/Zxl1yFvbxl4r58EGT+5lMufRWztk4/LlsYRaoba+RfItRMRzJMNPlxiRXDWIkCmB+C2ZS&#10;+pxRKKWgtgEwedbacvAaBZhGPAuqZbbnPFMeQYjMwWx9njgSJOWkRkEg4pCJLitE2cGIF/PAJbRH&#10;8sBHL1p4DiR82i08zA9FAXJ/kiPJFOmVIV+r+Qly6+RzNGnDVjc79ZIDp4y7eaCJkzhD8sOk7kgf&#10;c8nkVsMJUGHJiJVqICz7TIjX6Jh+GmwcAIV0XSpHxOUwLnnHivojXCOoqQEWIHcvIaJvgZrIi4xo&#10;8ixOo0EJ9AWFJ2XuaagikTJZ8uvHOb13HDiwxT07FtjiLZ94IROVUxclEBJSbDsqQ4Hpfv1ACHKm&#10;cOnPn2FlWdilk9GNI1CKvkfo2LcCc0R206TFh0u6HqGqccv5rTG61nZmjXpW3Ku3w3Cn7hKW7JBJ&#10;EIyPFLtc7QR+Gh1ZDigfZuHY/yESropw+px7utl2Ao8z4IpLpSwYU4TUdEbuJSTa6djXSJ12d4Un&#10;I10kT6JE00YAB1z8x2GriwhMwUybBKeaKYOMk8/VrkdHQ2LLz2/PdHSnMpDJ6tEXb8hCCKtc7fO6&#10;Ed71I4Qw5hmYjQ9ERPNhBvYHJcyH0O5QJTJLLFATQyyEZGolC5ESNW3kWVIJZZrQNPRdkKc17Z4q&#10;injPSRtcRUJ6z7s3tKqo/NnlU7GXBJUUkZc8al0DgO/65gt4z+fQufZ2A1QtfSE/nHmo3otNycs+&#10;UnWYJvnxAxmc8KUODE6/Pu0GJ0pMkUeGak6s28Xg7Fw5Gn/y9pa1U+uq6PmKS9+h/kpI4U7ZN3Xm&#10;ChN5TdxXdW8r1YkniiQC+MZIVVXjGVvqXg0LxBTUjJDMVUErvGMjxSmt1Udx2wG1pHznzO3Agizk&#10;LnRbD68XpuYoasdk4h/1vR+Gnbz9c1zM5jfgcOS5YMDL+OrHvAylxztOtJuZZ29AwaXZqhtCQanp&#10;g48madyZazJYea+OxNtP1iJj3TSVJXQVb4m4iIOXvWSrS3UNFY2gJpzP6XDeEqlsUe2Pm8Kj4qXx&#10;wCjC8kWeg/2bGlXclr3Uc4Xp5AzoBZWYcRurY08Um7m1rPSxWEGDLmprwMpKl31tkQwcosjb7Fgf&#10;qOtl24KO2bfyBunmC3VvNMXmFR/hlCi4ONTdT8lS1LmjkMy9ixrCAVtjK9EYDekopAbXs20F16Lu&#10;HYVk717UEkr+9d1QwMg4T23RITHeIuQR+45CQqlPCJKlpfSgnD91UgDFl2tzFxdxzWkygsKOS4F8&#10;TLgzaG8miCLf05VM8aNy9oqKUVIh+1cMNnmH8sjaASkKgabB76UFjjUVEpVmF8wEto2BSZF1EqbB&#10;ALWRl51LxS8kR3TUqPrWRl62U03eADWSp6D8qJ/iufNJAc+JQINeUD70ZACNUXTWFbSlM5c8mTAf&#10;PKIFtGOMSTKTQCNbpnqYhv2+hMksVCwlP1GxnkB0n9rUX0ZQcsAW6EggyQIODum8aDDpl8kM07eU&#10;Nrv9WqjngSaOMBnUJ3W7gPTRAjWRJw8MdnpMfR74u9Om2RyVqCODtNBHwgIMxvCsqDAGGZvCcd7j&#10;cIc0mgZy3lDxmXdorZP0X6zUhLiiwxcymZA0qaEmlmuUaULTUBN59lY5u00IWaBLyKOQs2IycTkJ&#10;XUZeZSRw70fPmWjoMvIqEhxK7+lXQOR+9KJ3QLhUyfghEDnlonxZmRWECbwe44GZhjDCeYHUC2Bj&#10;CzKbahLCJZTRjRW2mpaNgVclncYOnbWAbWNgg6KgVwNCCyawrQW+ljpuQUz8UYG/ABZPQWseOUiI&#10;PQjSRhVpNdq40LO0h8FrQm9z80DTiJkMBcCFo/NAE20epaY9DzygLQcz07yTX+e5jdwui0MnnKXP&#10;RzxxOWXxRkTCzdCDnmt5oP4Leb1MLFATeREtTd4CPSAvnNV8D1yUn2cZP7yhkZZz6aS+FWqBHnQ9&#10;xXhNXhifgi4h7x7eORSQJPSAvHBWMX7govwsjAf+dvV852MV7h8+/9oT3T//sN48OvP1drf9/v7h&#10;wffs4ensM0oQ1DBm3U9PG/4FKA/uLpY7/Ntvf9zRHZCfN9e/4bLIL9vd/e3dM6LffhG5bz7vt/QJ&#10;/nH25fHhCaDt/tP53fPz9vLiYn91t35c7b96vL/abfabm+evrjaPF5ubm/ur9cXnze76AnnZmf/X&#10;dre5Wu/3L95Scbk+44NKyvuyH1TilgodVFZ48YKmSA4qnZHvDyq74DK9fmZcXuKkknoQnN9klC5D&#10;QUiunNKwbe0m9bVx8HwvHYRWTV1bjxpOQem5sPLcYIaO4dKNNZ9OOmZHQdyUduMa9xkGjyLFZiTE&#10;8UNqqL5ZhmzK5NQcg4Pj5oyvnCBtEVfvaftKthPjIDoliWDvDQeHolDslvG8sGxIek64auJSRRAG&#10;dokuU2HgOHiFttI719TFBs4y0uEDiqmIHaJ3Kf0X6X5Oa1I2xxzMcWbW1yZFhKdRSRNSa/PA901b&#10;ha9kMOHMwcwTHSKgoBSllYgxKLQXxB9myRxPm0IbnFIlZNjD0NlX5JlG7wbN84TDd6PaBUJIiQ9n&#10;8HOKn0lUNIr03QI1kQ/pYLGUzwNPp62cbGmQLCfL6lQYwpV54KJ+v9zFyQZPp62CSzKYYArNSiJj&#10;KImLKwJLr0eKe6QK30O9dhjYt5efb2E8g6m3u9X27v7qu9XzKv7bm+GX62Jzt3m4Xu++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AIgAAW0Nv&#10;bnRlbnRfVHlwZXNdLnhtbFBLAQIUAAoAAAAAAIdO4kAAAAAAAAAAAAAAAAAGAAAAAAAAAAAAEAAA&#10;AGIhAABfcmVscy9QSwECFAAUAAAACACHTuJAihRmPNEAAACUAQAACwAAAAAAAAABACAAAACGIQAA&#10;X3JlbHMvLnJlbHNQSwECFAAKAAAAAACHTuJAAAAAAAAAAAAAAAAABAAAAAAAAAAAABAAAAAAAAAA&#10;ZHJzL1BLAQIUABQAAAAIAIdO4kDI1wep2wAAAAoBAAAPAAAAAAAAAAEAIAAAACIAAABkcnMvZG93&#10;bnJldi54bWxQSwECFAAUAAAACACHTuJABbmxcQwgAADd3wAADgAAAAAAAAABACAAAAAqAQAAZHJz&#10;L2Uyb0RvYy54bWxQSwUGAAAAAAYABgBZAQAAqCMAAAAA&#10;">
                <o:lock v:ext="edit" aspectratio="f"/>
                <v:shape id="Freeform 144" o:spid="_x0000_s1026" o:spt="100" style="position:absolute;left:10486;top:4748;height:905;width:678;" filled="t" stroked="f" coordsize="115,153" o:gfxdata="UEsDBAoAAAAAAIdO4kAAAAAAAAAAAAAAAAAEAAAAZHJzL1BLAwQUAAAACACHTuJAjAKvbbsAAADa&#10;AAAADwAAAGRycy9kb3ducmV2LnhtbEWPQWsCMRSE74X+h/AK3mqi0NKuRkGl0IsFtd4fm+fu6uZl&#10;mzxX/fdNQehxmJlvmOn86lvVU0xNYAujoQFFXAbXcGXhe/fx/AYqCbLDNjBZuFGC+ezxYYqFCxfe&#10;UL+VSmUIpwIt1CJdoXUqa/KYhqEjzt4hRI+SZay0i3jJcN/qsTGv2mPDeaHGjpY1laft2VtYHWXl&#10;9zHevs56KeOffr3ozbu1g6eRmYASusp/+N7+dBZe4O9KvgF6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KvbbsAAADa&#10;AAAADwAAAAAAAAABACAAAAAiAAAAZHJzL2Rvd25yZXYueG1sUEsBAhQAFAAAAAgAh07iQDMvBZ47&#10;AAAAOQAAABAAAAAAAAAAAQAgAAAACgEAAGRycy9zaGFwZXhtbC54bWxQSwUGAAAAAAYABgBbAQAA&#10;tAMAAAAA&#10;" path="m18,149c18,149,18,149,18,149c113,16,113,16,113,16c114,15,115,13,115,10c115,5,111,0,105,0c102,0,99,2,97,5c97,5,97,5,97,5c2,137,2,137,2,137c1,139,0,141,0,143c0,149,4,153,10,153c13,153,16,152,17,149c18,149,18,149,18,149xe">
                  <v:path o:connectlocs="67338,559651;67338,559651;422731,60097;430213,37560;392803,0;362875,18780;362875,18780;7482,514578;0,537115;37410,574675;63597,559651;67338,559651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5" o:spid="_x0000_s1026" o:spt="100" style="position:absolute;left:10451;top:3613;height:2152;width:1588;" filled="t" stroked="f" coordsize="269,364" o:gfxdata="UEsDBAoAAAAAAIdO4kAAAAAAAAAAAAAAAAAEAAAAZHJzL1BLAwQUAAAACACHTuJAEZ8b970AAADa&#10;AAAADwAAAGRycy9kb3ducmV2LnhtbEWPQWvCQBSE74X+h+UVeil1N0VCia5iC4WcRKPt+ZF9JsHs&#10;27C7Ruuvd4VCj8PMfMPMlxfbi5F86BxryCYKBHHtTMeNhv3u6/UdRIjIBnvHpOGXAiwXjw9zLIw7&#10;85bGKjYiQTgUqKGNcSikDHVLFsPEDcTJOzhvMSbpG2k8nhPc9vJNqVxa7DgttDjQZ0v1sTpZDRuu&#10;sml+XZXr08duU/6M6sV/77V+fsrUDESkS/wP/7VLoyGH+5V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xv3vQAA&#10;ANoAAAAPAAAAAAAAAAEAIAAAACIAAABkcnMvZG93bnJldi54bWxQSwECFAAUAAAACACHTuJAMy8F&#10;njsAAAA5AAAAEAAAAAAAAAABACAAAAAMAQAAZHJzL3NoYXBleG1sLnhtbFBLBQYAAAAABgAGAFsB&#10;AAC2AwAAAAA=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6" o:spid="_x0000_s1026" o:spt="100" style="position:absolute;left:10509;top:4215;height:550;width:468;" filled="t" stroked="f" coordsize="79,93" o:gfxdata="UEsDBAoAAAAAAIdO4kAAAAAAAAAAAAAAAAAEAAAAZHJzL1BLAwQUAAAACACHTuJAftoKqrkAAADa&#10;AAAADwAAAGRycy9kb3ducmV2LnhtbEWPQQ/BQBSE7xL/YfMkbmw5IGU5CIk4CCXh+NJ92kb3bXVX&#10;8e+tROI4mZlvMrPFy5SiodoVlhUM+hEI4tTqgjMFp+O6NwHhPLLG0jIpeJODxbzdmmGs7ZMP1CQ+&#10;EwHCLkYFufdVLKVLczLo+rYiDt7V1gZ9kHUmdY3PADelHEbRSBosOCzkWNEyp/SWPIyC3f50vuB+&#10;dahWzYPO9819u05GSnU7g2gKwtPL/8O/9kYrGMP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7aCqq5AAAA2gAA&#10;AA8AAAAAAAAAAQAgAAAAIgAAAGRycy9kb3ducmV2LnhtbFBLAQIUABQAAAAIAIdO4kAzLwWeOwAA&#10;ADkAAAAQAAAAAAAAAAEAIAAAAAgBAABkcnMvc2hhcGV4bWwueG1sUEsFBgAAAAAGAAYAWwEAALID&#10;AAAAAA==&#10;" path="m77,78c77,77,76,77,76,76c18,4,18,4,18,4c18,4,18,4,17,4c17,4,17,4,17,4c17,4,17,4,17,4c15,1,13,0,9,0c4,0,0,4,0,10c0,13,1,15,3,17c61,88,61,88,61,88c63,91,66,93,69,93c74,93,79,88,79,83c79,81,78,79,77,78c77,78,77,78,77,78xe">
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1" o:spid="_x0000_s1026" o:spt="100" style="position:absolute;left:14801;top:4296;height:1472;width:1205;" filled="t" stroked="f" coordsize="204,249" o:gfxdata="UEsDBAoAAAAAAIdO4kAAAAAAAAAAAAAAAAAEAAAAZHJzL1BLAwQUAAAACACHTuJA/AhJ2rYAAADa&#10;AAAADwAAAGRycy9kb3ducmV2LnhtbEVPTYvCMBC9C/sfwix400QF3a1GWVYU8WbdvQ/N2BSbSWlS&#10;rf/eHASPj/e92vSuFjdqQ+VZw2SsQBAX3lRcavg770ZfIEJENlh7Jg0PCrBZfwxWmBl/5xPd8liK&#10;FMIhQw02xiaTMhSWHIaxb4gTd/Gtw5hgW0rT4j2Fu1pOlZpLhxWnBosN/VoqrnnnNIT/Y/d9sk7t&#10;Z5f9D25n3aIvSevh50QtQUTq41v8ch+MhrQ1XUk3QK6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wISdq2AAAA2gAAAA8A&#10;AAAAAAAAAQAgAAAAIgAAAGRycy9kb3ducmV2LnhtbFBLAQIUABQAAAAIAIdO4kAzLwWeOwAAADkA&#10;AAAQAAAAAAAAAAEAIAAAAAUBAABkcnMvc2hhcGV4bWwueG1sUEsFBgAAAAAGAAYAWwEAAK8DAAAA&#10;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4844;top:4581;height:937;width:903;" filled="t" stroked="f" coordsize="153,159" o:gfxdata="UEsDBAoAAAAAAIdO4kAAAAAAAAAAAAAAAAAEAAAAZHJzL1BLAwQUAAAACACHTuJAIGmwFbwAAADa&#10;AAAADwAAAGRycy9kb3ducmV2LnhtbEWPzWrDMBCE74G+g9hCbomUNoTGjZKDodCCD2laet5aG9tE&#10;WhlL9c/bR4FAj8PMfMPsDqOzoqcuNJ41rJYKBHHpTcOVhu+vt8ULiBCRDVrPpGGiAIf9w2yHmfED&#10;f1J/ipVIEA4ZaqhjbDMpQ1mTw7D0LXHyzr5zGJPsKmk6HBLcWfmk1EY6bDgt1NhSXlN5Of05Db/q&#10;ucQi39j+59hMRfww69FutZ4/rtQriEhj/A/f2+9GwxZuV9INkP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psBW8AAAA&#10;2g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4501;top:3628;height:580;width:790;" filled="t" stroked="f" coordsize="134,98" o:gfxdata="UEsDBAoAAAAAAIdO4kAAAAAAAAAAAAAAAAAEAAAAZHJzL1BLAwQUAAAACACHTuJA7+malb4AAADb&#10;AAAADwAAAGRycy9kb3ducmV2LnhtbEWPQW/CMAyF75P4D5GRdhspSENbR+DAmDa4TKP7AVbjNRmN&#10;UzWhZf9+PiBxs/We3/u82lxCqwbqk49sYD4rQBHX0XpuDHxXbw9PoFJGtthGJgN/lGCzntytsLRx&#10;5C8ajrlREsKpRAMu567UOtWOAqZZ7IhF+4l9wCxr32jb4yjhodWLoljqgJ6lwWFHW0f16XgOBh5r&#10;5z/H3Xk3vPrl+2Gx/62eu8qY++m8eAGV6ZJv5uv1hxV8oZdfZAC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malb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4571;top:4581;height:1187;width:113;" filled="t" stroked="f" coordsize="19,201" o:gfxdata="UEsDBAoAAAAAAIdO4kAAAAAAAAAAAAAAAAAEAAAAZHJzL1BLAwQUAAAACACHTuJA+K/lUb0AAADb&#10;AAAADwAAAGRycy9kb3ducmV2LnhtbEVPS2vCQBC+F/wPywi9NZsIVZu6CSgIFnqwVqjehuwkm5qd&#10;Ddn10X/fFQq9zcf3nEV5s5240OBbxwqyJAVBXDndcqNg/7l+moPwAVlj55gU/JCHshg9LDDX7sof&#10;dNmFRsQQ9jkqMCH0uZS+MmTRJ64njlztBoshwqGResBrDLednKTpVFpsOTYY7GllqDrtzlbBtzOH&#10;r1m9fpvVL9vs3E6fl++bo1KP4yx9BRHoFv7Ff+6NjvMzuP8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+VRvQAA&#10;ANsAAAAPAAAAAAAAAAEAIAAAACIAAABkcnMvZG93bnJldi54bWxQSwECFAAUAAAACACHTuJAMy8F&#10;njsAAAA5AAAAEAAAAAAAAAABACAAAAAMAQAAZHJzL3NoYXBleG1sLnhtbFBLBQYAAAAABgAGAFsB&#10;AAC2AwAAAAA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7" o:spid="_x0000_s1026" o:spt="100" style="position:absolute;left:16526;top:3688;height:2075;width:1583;" filled="t" stroked="f" coordsize="268,351" o:gfxdata="UEsDBAoAAAAAAIdO4kAAAAAAAAAAAAAAAAAEAAAAZHJzL1BLAwQUAAAACACHTuJAP7chUroAAADb&#10;AAAADwAAAGRycy9kb3ducmV2LnhtbEVPTYvCMBC9C/sfwizsTVN7WKVrFBTEvYjYetDb0IxN2WZS&#10;kmx1//1GELzN433OYnW3nRjIh9axgukkA0FcO91yo+BUbcdzECEia+wck4I/CrBavo0WWGh34yMN&#10;ZWxECuFQoAITY19IGWpDFsPE9cSJuzpvMSboG6k93lK47WSeZZ/SYsupwWBPG0P1T/lrFbhDPqx3&#10;c3vx1/OlMuV+P3OVVurjfZp9gYh0jy/x0/2t0/wcHr+k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tyFSugAAANsA&#10;AAAPAAAAAAAAAAEAIAAAACIAAABkcnMvZG93bnJldi54bWxQSwECFAAUAAAACACHTuJAMy8FnjsA&#10;AAA5AAAAEAAAAAAAAAABACAAAAAJAQAAZHJzL3NoYXBleG1sLnhtbFBLBQYAAAAABgAGAFsBAACz&#10;AwAAAAA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6839;top:3918;height:1845;width:1180;" filled="t" stroked="f" coordsize="200,312" o:gfxdata="UEsDBAoAAAAAAIdO4kAAAAAAAAAAAAAAAAAEAAAAZHJzL1BLAwQUAAAACACHTuJAeiOLwrkAAADb&#10;AAAADwAAAGRycy9kb3ducmV2LnhtbEVPS4vCMBC+L/gfwgheZE1dYZFq9CAIHvTgY+9DMzbFZlKa&#10;0br+eiMI3ubje858efe1ulEbq8AGxqMMFHERbMWlgdNx/T0FFQXZYh2YDPxThOWi9zXH3IaO93Q7&#10;SKlSCMccDTiRJtc6Fo48xlFoiBN3Dq1HSbAttW2xS+G+1j9Z9qs9VpwaHDa0clRcDldvYP+44BR3&#10;q63sisdan93wT7qhMYP+OJuBErrLR/x2b2yaP4HXL+kAv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ji8K5AAAA2wAA&#10;AA8AAAAAAAAAAQAgAAAAIgAAAGRycy9kb3ducmV2LnhtbFBLAQIUABQAAAAIAIdO4kAzLwWeOwAA&#10;ADkAAAAQAAAAAAAAAAEAIAAAAAgBAABkcnMvc2hhcGV4bWwueG1sUEsFBgAAAAAGAAYAWwEAALID&#10;AAAAAA==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7021;top:4103;height:282;width:278;" filled="t" stroked="f" coordsize="47,48" o:gfxdata="UEsDBAoAAAAAAIdO4kAAAAAAAAAAAAAAAAAEAAAAZHJzL1BLAwQUAAAACACHTuJApunjW7wAAADb&#10;AAAADwAAAGRycy9kb3ducmV2LnhtbEVPTWvCQBC9C/0PyxR6kbpJqyKpaw5thV4UTUXobciOSWh2&#10;Nuyuif33XUHwNo/3Ocv8YlrRk/ONZQXpJAFBXFrdcKXg8L1+XoDwAVlja5kU/JGHfPUwWmKm7cB7&#10;6otQiRjCPkMFdQhdJqUvazLoJ7YjjtzJOoMhQldJ7XCI4aaVL0kylwYbjg01dvReU/lbnI2C8XHz&#10;Sq6YL2byc2t+Qle1H6edUk+PafIGItAl3MU395eO86dw/SUe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p41u8AAAA&#10;2wAAAA8AAAAAAAAAAQAgAAAAIgAAAGRycy9kb3ducmV2LnhtbFBLAQIUABQAAAAIAIdO4kAzLwWe&#10;OwAAADkAAAAQAAAAAAAAAAEAIAAAAAsBAABkcnMvc2hhcGV4bWwueG1sUEsFBgAAAAAGAAYAWwEA&#10;ALUDAAAAAA=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7311;top:4403;height:177;width:188;" filled="t" stroked="f" coordsize="32,30" o:gfxdata="UEsDBAoAAAAAAIdO4kAAAAAAAAAAAAAAAAAEAAAAZHJzL1BLAwQUAAAACACHTuJAGWs9jLoAAADb&#10;AAAADwAAAGRycy9kb3ducmV2LnhtbEVPS4vCMBC+C/sfwizsRWzaglKqsbCC6HrzcfE2NmNbtpmU&#10;Jmr990ZY2Nt8fM9ZFINpxZ1611hWkEQxCOLS6oYrBafjepKBcB5ZY2uZFDzJQbH8GC0w1/bBe7of&#10;fCVCCLscFdTed7mUrqzJoItsRxy4q+0N+gD7SuoeHyHctDKN45k02HBoqLGjVU3l7+FmFPB48zwP&#10;+/U4s6a9fMtd+pOVqVJfn0k8B+Fp8P/iP/dWh/lTeP8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az2MugAAANsA&#10;AAAPAAAAAAAAAAEAIAAAACIAAABkcnMvZG93bnJldi54bWxQSwECFAAUAAAACACHTuJAMy8FnjsA&#10;AAA5AAAAEAAAAAAAAAABACAAAAAJAQAAZHJzL3NoYXBleG1sLnhtbFBLBQYAAAAABgAGAFsBAACz&#10;AwAA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5351;top:3628;height:585;width:763;" filled="t" stroked="f" coordsize="129,99" o:gfxdata="UEsDBAoAAAAAAIdO4kAAAAAAAAAAAAAAAAAEAAAAZHJzL1BLAwQUAAAACACHTuJAlQRNQL4AAADb&#10;AAAADwAAAGRycy9kb3ducmV2LnhtbEWP3YrCMBCF7wXfIYzgjWiqCyrVKLKwui4K/uH10IxtsZnU&#10;Jlp9+83CgncznDPnOzOdP00hHlS53LKCfi8CQZxYnXOq4HT86o5BOI+ssbBMCl7kYD5rNqYYa1vz&#10;nh4Hn4oQwi5GBZn3ZSylSzIy6Hq2JA7axVYGfVirVOoK6xBuCjmIoqE0mHMgZFjSZ0bJ9XA3AbLa&#10;jjbLXWf8Oo/Wln8W9fr2kSrVbvWjCQhPT/82/19/61B/CH+/hAH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RNQL4A&#10;AADbAAAADwAAAAAAAAABACAAAAAiAAAAZHJzL2Rvd25yZXYueG1sUEsBAhQAFAAAAAgAh07iQDMv&#10;BZ47AAAAOQAAABAAAAAAAAAAAQAgAAAADQEAAGRycy9zaGFwZXhtbC54bWxQSwUGAAAAAAYABgBb&#10;AQAAtwMAAAAA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4571;top:4231;height:295;width:113;" filled="t" stroked="f" coordsize="19,50" o:gfxdata="UEsDBAoAAAAAAIdO4kAAAAAAAAAAAAAAAAAEAAAAZHJzL1BLAwQUAAAACACHTuJAESZ69bwAAADb&#10;AAAADwAAAGRycy9kb3ducmV2LnhtbEVPTWvCQBC9C/0PyxS8mY1WbImuYm0LPXjQtOB1yE6TtNnZ&#10;sLsm8d+7BcHbPN7nrDaDaURHzteWFUyTFARxYXXNpYLvr4/JCwgfkDU2lknBhTxs1g+jFWba9nyk&#10;Lg+liCHsM1RQhdBmUvqiIoM+sS1x5H6sMxgidKXUDvsYbho5S9OFNFhzbKiwpV1FxV9+Ngrefp/e&#10;t+VgtnnvuhO/HubU7edKjR+n6RJEoCHcxTf3p47zn+H/l3i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evW8AAAA&#10;2wAAAA8AAAAAAAAAAQAgAAAAIgAAAGRycy9kb3ducmV2LnhtbFBLAQIUABQAAAAIAIdO4kAzLwWe&#10;OwAAADkAAAAQAAAAAAAAAAEAIAAAAAsBAABkcnMvc2hhcGV4bWwueG1sUEsFBgAAAAAGAAYAWwEA&#10;ALUDAAAAAA==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47" o:spid="_x0000_s1026" o:spt="100" style="position:absolute;left:13286;top:3673;height:1187;width:745;" filled="t" stroked="f" coordsize="126,201" o:gfxdata="UEsDBAoAAAAAAIdO4kAAAAAAAAAAAAAAAAAEAAAAZHJzL1BLAwQUAAAACACHTuJAdoo3tr0AAADb&#10;AAAADwAAAGRycy9kb3ducmV2LnhtbEWPT2sCMRDF74V+hzAFbzVRobWrUaQgCD3IrvY+bMbN2s1k&#10;2cR/375zKPQ2w3vz3m+W63vo1JWG1Ea2MBkbUMR1dC03Fo6H7escVMrIDrvIZOFBCdar56clFi7e&#10;uKRrlRslIZwKtOBz7gutU+0pYBrHnli0UxwCZlmHRrsBbxIeOj015k0HbFkaPPb06an+qS7Bwruv&#10;gn5sPs7lPpTf1ezrtGnN3trRy8QsQGW653/z3/XOCb7Ayi8ygF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ije2vQAA&#10;ANsAAAAPAAAAAAAAAAEAIAAAACIAAABkcnMvZG93bnJldi54bWxQSwECFAAUAAAACACHTuJAMy8F&#10;njsAAAA5AAAAEAAAAAAAAAABACAAAAAMAQAAZHJzL3NoYXBleG1sLnhtbFBLBQYAAAAABgAGAFsB&#10;AAC2AwAAAAA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8" o:spid="_x0000_s1026" o:spt="100" style="position:absolute;left:13788;top:4955;height:815;width:278;" filled="t" stroked="f" coordsize="47,138" o:gfxdata="UEsDBAoAAAAAAIdO4kAAAAAAAAAAAAAAAAAEAAAAZHJzL1BLAwQUAAAACACHTuJA9iJgbLwAAADb&#10;AAAADwAAAGRycy9kb3ducmV2LnhtbEVPTWvCQBC9C/6HZYRepNnEQ7FpVkGhUAoeoh7S25gdk2B2&#10;NmZXE/999yB4fLzvbD2aVtypd41lBUkUgyAurW64UnA8fL8vQTiPrLG1TAoe5GC9mk4yTLUdOKf7&#10;3lcihLBLUUHtfZdK6cqaDLrIdsSBO9veoA+wr6TucQjhppWLOP6QBhsODTV2tK2pvOxvRsHl7zPf&#10;FNddcSt+89LL/OTmyUmpt1kSf4HwNPqX+On+0QoWYX34En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iYGy8AAAA&#10;2wAAAA8AAAAAAAAAAQAgAAAAIgAAAGRycy9kb3ducmV2LnhtbFBLAQIUABQAAAAIAIdO4kAzLwWe&#10;OwAAADkAAAAQAAAAAAAAAAEAIAAAAAsBAABkcnMvc2hhcGV4bWwueG1sUEsFBgAAAAAGAAYAWwEA&#10;ALUDAAAAAA=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9" o:spid="_x0000_s1026" o:spt="100" style="position:absolute;left:12431;top:3690;height:2075;width:855;" filled="t" stroked="f" coordsize="145,351" o:gfxdata="UEsDBAoAAAAAAIdO4kAAAAAAAAAAAAAAAAAEAAAAZHJzL1BLAwQUAAAACACHTuJAIEpdLLsAAADb&#10;AAAADwAAAGRycy9kb3ducmV2LnhtbEWPwYoCMRBE7wv+Q2jB25oZD7KMRkFB8bAguvsBzaSdjE46&#10;IYk669cbQdhjUVWvqPmyt524UYitYwXluABBXDvdcqPg92fz+QUiJmSNnWNS8EcRlovBxxwr7e58&#10;oNsxNSJDOFaowKTkKyljbchiHDtPnL2TCxZTlqGROuA9w20nJ0UxlRZbzgsGPa0N1Zfj1Sroz8GX&#10;mnbpUe+vW/c4mNW3Xyk1GpbFDESiPv2H3+2dVjAp4fUl/w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pdLLsAAADb&#10;AAAADwAAAAAAAAABACAAAAAiAAAAZHJzL2Rvd25yZXYueG1sUEsBAhQAFAAAAAgAh07iQDMvBZ47&#10;AAAAOQAAABAAAAAAAAAAAQAgAAAACgEAAGRycy9zaGFwZXhtbC54bWxQSwUGAAAAAAYABgBbAQAA&#10;tAMAAAAA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13281;top:4960;height:810;width:273;" filled="t" stroked="f" coordsize="46,137" o:gfxdata="UEsDBAoAAAAAAIdO4kAAAAAAAAAAAAAAAAAEAAAAZHJzL1BLAwQUAAAACACHTuJAjOOrF7wAAADb&#10;AAAADwAAAGRycy9kb3ducmV2LnhtbEWP0WoCMRRE34X+Q7iFvmniFtSuRimKVOqT1g+4bq67azc3&#10;SxJX+/emIPg4zMwZZra42UZ05EPtWMNwoEAQF87UXGo4/Kz7ExAhIhtsHJOGPwqwmL/0Zpgbd+Ud&#10;dftYigThkKOGKsY2lzIUFVkMA9cSJ+/kvMWYpC+l8XhNcNvITKmRtFhzWqiwpWVFxe/+YjVs3/2q&#10;7Q7fanxcfmxq/FrxZ3bW+u11qKYgIt3iM/xob4yGLIP/L+k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jqxe8AAAA&#10;2wAAAA8AAAAAAAAAAQAgAAAAIgAAAGRycy9kb3ducmV2LnhtbFBLAQIUABQAAAAIAIdO4kAzLwWe&#10;OwAAADkAAAAQAAAAAAAAAAEAIAAAAAsBAABkcnMvc2hhcGV4bWwueG1sUEsFBgAAAAAGAAYAWwEA&#10;ALUDAAAAAA==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3422650</wp:posOffset>
                </wp:positionV>
                <wp:extent cx="4683760" cy="635"/>
                <wp:effectExtent l="0" t="0" r="0" b="0"/>
                <wp:wrapNone/>
                <wp:docPr id="1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76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3.25pt;margin-top:269.5pt;height:0.05pt;width:368.8pt;z-index:251627520;mso-width-relative:page;mso-height-relative:page;" filled="f" stroked="t" coordsize="21600,21600" o:gfxdata="UEsDBAoAAAAAAIdO4kAAAAAAAAAAAAAAAAAEAAAAZHJzL1BLAwQUAAAACACHTuJAKjz+Q9oAAAAK&#10;AQAADwAAAGRycy9kb3ducmV2LnhtbE2PwU7CQBCG7ya+w2ZMvMlukSLWbkmUYDhwEThwXNqx29id&#10;rd2Fgk/v6EWPM/Pln+/P52fXihP2ofGkIRkpEEilrxqqNey2y7sZiBANVab1hBouGGBeXF/lJqv8&#10;QG942sRacAiFzGiwMXaZlKG06EwY+Q6Jb+++dyby2Ney6s3A4a6VY6Wm0pmG+IM1Hb5YLD82R6fh&#10;+euyT8fbwS5WK/X5Kpd1WC8GrW9vEvUEIuI5/sHwo8/qULDTwR+pCqLVMJmmTGpI7x+5EwMPs0kC&#10;4vC7SUAWufxfofgGUEsDBBQAAAAIAIdO4kC2EFDo3wEAAL0DAAAOAAAAZHJzL2Uyb0RvYy54bWyt&#10;U0tu2zAQ3RfoHQjua8l27aaC5Szippt+DKQ9wJgfiQB/IBnLPkuv0VU3PU6u0SGlOP1siqIQQA3n&#10;8/Rm5mlzfTKaHEWIytmWzmc1JcIyx5XtWvr50+2LK0piAstBOytaehaRXm+fP9sMvhEL1zvNRSAI&#10;YmMz+Jb2KfmmqiLrhYE4c15YDEoXDCS8hq7iAQZEN7pa1PW6GlzgPjgmYkTvbgzSbcGXUrD0Ucoo&#10;EtEtRW6pnKGch3xW2w00XQDfKzbRgH9gYUBZ/OgFagcJyH1Qf0AZxYKLTqYZc6ZyUiomSg/Yzbz+&#10;rZu7HrwoveBwor+MKf4/WPbhuA9EcdwdJRYMrujhy9eHb9/JYp6HM/jYYM6N3YfpFv0+5E5PMpj8&#10;xh7IqQz0fBmoOCXC0PlyfbV8tca5M4ytl6uMWD2V+hDTW+EMyUZLtbK5W2jg+C6mMfUxJbu1JUOB&#10;yYCAYpEaEprGI/1ou1IbnVb8VmmdK2LoDjc6kCPg+lev81OS9L157/joXq/qetIBulEto3v56Ea+&#10;E0zh/gt+ZreD2I8lJTQqqhfA31hO0tnjRC1Kn2buRnBKtMA/JVvYITQJlP6bTKShLTLICxlXkK2D&#10;4+eymeJHjRSOk56zCH++l+qnv27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o8/kPaAAAACgEA&#10;AA8AAAAAAAAAAQAgAAAAIgAAAGRycy9kb3ducmV2LnhtbFBLAQIUABQAAAAIAIdO4kC2EFDo3wEA&#10;AL0DAAAOAAAAAAAAAAEAIAAAACkBAABkcnMvZTJvRG9jLnhtbFBLBQYAAAAABgAGAFkBAAB6BQAA&#10;AAA=&#10;">
                <v:fill on="f" focussize="0,0"/>
                <v:stroke weight="0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3552190</wp:posOffset>
                </wp:positionV>
                <wp:extent cx="4594860" cy="2019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2019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幼圆" w:hAnsi="幼圆" w:eastAsia="幼圆" w:cs="幼圆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279.7pt;height:15.9pt;width:361.8pt;z-index:251626496;mso-width-relative:page;mso-height-relative:page;" filled="f" stroked="f" coordsize="21600,21600" o:gfxdata="UEsDBAoAAAAAAIdO4kAAAAAAAAAAAAAAAAAEAAAAZHJzL1BLAwQUAAAACACHTuJA6gy+H9kAAAAK&#10;AQAADwAAAGRycy9kb3ducmV2LnhtbE2PwU7DMAyG70i8Q2QkLoil3ei6laYTmoSQOEHZA6RNaCoa&#10;J0qybuPpMSc4WbY//f5c7852YrMOcXQoIF9kwDT2To04CDh8PN9vgMUkUcnJoRZw0RF2zfVVLSvl&#10;Tviu5zYNjEIwVlKASclXnMfeaCvjwnmNtPt0wcpEbRi4CvJE4XbiyyxbcytHpAtGer03uv9qj1ZA&#10;+5pWYf9SeDM/+Tv19t3160sQ4vYmzx6BJX1OfzD86pM6NOTUuSOqyCYBxaogkmqxfQBGQFmWObCO&#10;Jtt8Cbyp+f8Xmh9QSwMEFAAAAAgAh07iQNGMVgCoAQAALgMAAA4AAABkcnMvZTJvRG9jLnhtbK1S&#10;S27bMBDdF+gdCO5rOW6cOoLlAEWQokCQFEh6AJoiLQIkhxgylnyB9AZdZZN9z+VzZMhYTtHuim6o&#10;0Xwe33vD5cXgLNsqjAZ8w08mU86Ul9Aav2n49/urDwvOYhK+FRa8avhORX6xev9u2YdazaAD2ypk&#10;BOJj3YeGdymFuqqi7JQTcQJBeSpqQCcS/eKmalH0hO5sNZtOz6oesA0IUsVI2cvXIl8VfK2VTLda&#10;R5WYbThxS+XEcq7zWa2Wot6gCJ2RBxriH1g4YTxdeoS6FEmwBzR/QTkjESLoNJHgKtDaSFU0kJqT&#10;6R9q7joRVNFC5sRwtCn+P1h5s/2GzLQNn3HmhaMV7X/+2D/92j8/slm2pw+xpq67QH1p+AwDrXnM&#10;R0pm1YNGl7+kh1GdjN4dzVVDYpKSp/Pz08UZlSTVSOz5x+J+9TYdMKYvChzLQcORllc8FdvrmIgJ&#10;tY4t+TIPV8baskDrWU+05otP8zJxLNGI9TSZRbySzVEa1sNB2RraHQmzXz2Zmh/IGOAYrMfgIaDZ&#10;dESsyC+QtJRC6/CA8tZ//y8Xvz3z1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DL4f2QAAAAoB&#10;AAAPAAAAAAAAAAEAIAAAACIAAABkcnMvZG93bnJldi54bWxQSwECFAAUAAAACACHTuJA0YxWAKgB&#10;AAAuAwAADgAAAAAAAAABACAAAAAoAQAAZHJzL2Uyb0RvYy54bWxQSwUGAAAAAAYABgBZAQAAQgUA&#10;AAAA&#10;">
                <v:fill on="f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ascii="幼圆" w:hAnsi="幼圆" w:eastAsia="幼圆" w:cs="幼圆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61696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4445"/>
            <wp:wrapNone/>
            <wp:docPr id="27" name="图片 27" descr="小清新花朵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小清新花朵精致简历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9292F"/>
    <w:rsid w:val="00197DA9"/>
    <w:rsid w:val="003A4BA0"/>
    <w:rsid w:val="006A7EDC"/>
    <w:rsid w:val="00705CB5"/>
    <w:rsid w:val="00744F40"/>
    <w:rsid w:val="00804448"/>
    <w:rsid w:val="00A521C2"/>
    <w:rsid w:val="00C179E0"/>
    <w:rsid w:val="04F9292F"/>
    <w:rsid w:val="1BAF3404"/>
    <w:rsid w:val="1CD3498B"/>
    <w:rsid w:val="470F5358"/>
    <w:rsid w:val="57493067"/>
    <w:rsid w:val="647B1859"/>
    <w:rsid w:val="747D6DC9"/>
    <w:rsid w:val="7DB5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33457;&#26421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小清新花朵精致简历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2017-05-09T03:14:00Z</dcterms:created>
  <dc:creator>Administrator</dc:creator>
  <cp:lastModifiedBy>WPS_1528193819</cp:lastModifiedBy>
  <dcterms:modified xsi:type="dcterms:W3CDTF">2018-07-26T06:15:18Z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