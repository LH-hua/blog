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8181340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44.2pt;height:13.1pt;width:12.7pt;z-index:251987968;v-text-anchor:middle;mso-width-relative:page;mso-height-relative:page;" fillcolor="#7DB27D" filled="t" stroked="f" coordsize="405200,413075" o:gfxdata="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FV3MinaAAAADQEAAA8AAAAAAAAAAQAgAAAAIgAAAGRycy9kb3ducmV2&#10;LnhtbFBLAQIUABQAAAAIAIdO4kBItRdeUQUAAA4VAAAOAAAAAAAAAAEAIAAAACkBAABkcnMvZTJv&#10;RG9jLnhtbFBLBQYAAAAABgAGAFkBAADs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7802880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14.4pt;height:9.95pt;width:13.9pt;z-index:251986944;v-text-anchor:middle;mso-width-relative:page;mso-height-relative:page;" fillcolor="#7DB27D" filled="t" stroked="f" coordsize="529316,401026" o:gfxdata="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sjpyFdwAAAANAQAADwAAAAAAAAABACAAAAAiAAAAZHJzL2Rvd25yZXYueG1sUEsBAhQAFAAAAAgA&#10;h07iQD9Vs2IHBwAAZyAAAA4AAAAAAAAAAQAgAAAAKwEAAGRycy9lMm9Eb2MueG1sUEsFBgAAAAAG&#10;AAYAWQEAAKQ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7351395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78.85pt;height:16.95pt;width:9.2pt;z-index:251985920;v-text-anchor:middle;mso-width-relative:page;mso-height-relative:page;" fillcolor="#7DB27D" filled="t" stroked="f" coordsize="3056,5968" o:gfxdata="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6807835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幸运日素材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xingyunri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36.05pt;height:141.8pt;width:286.5pt;z-index:251983872;mso-width-relative:page;mso-height-relative:page;" fillcolor="#FFFFFF" filled="t" stroked="f" coordsize="21600,21600" o:gfxdata="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FYzv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3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6980555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9.65pt;height:14pt;width:11pt;z-index:251984896;v-text-anchor:middle;mso-width-relative:page;mso-height-relative:page;" fillcolor="#7DB27D" filled="t" stroked="f" coordsize="1679575,2125662" o:gfxdata="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770255</wp:posOffset>
                </wp:positionV>
                <wp:extent cx="775970" cy="1030605"/>
                <wp:effectExtent l="0" t="0" r="5080" b="17145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970" cy="1030605"/>
                          <a:chOff x="10301" y="7004"/>
                          <a:chExt cx="1534" cy="2035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77.1pt;margin-top:60.65pt;height:81.15pt;width:61.1pt;z-index:251743232;mso-width-relative:page;mso-height-relative:page;" coordorigin="10301,7004" coordsize="1534,2035" o:gfxdata="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vKFNcNsA&#10;AAALAQAADwAAAAAAAAABACAAAAAiAAAAZHJzL2Rvd25yZXYueG1sUEsBAhQAFAAAAAgAh07iQH+Y&#10;ZhnLCgAAq0UAAA4AAAAAAAAAAQAgAAAAKgEAAGRycy9lMm9Eb2MueG1sUEsFBgAAAAAGAAYAWQEA&#10;AGcOAAAAAA==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2137410</wp:posOffset>
                </wp:positionV>
                <wp:extent cx="762000" cy="1002030"/>
                <wp:effectExtent l="0" t="0" r="19050" b="7620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002030"/>
                          <a:chOff x="12226" y="7061"/>
                          <a:chExt cx="1504" cy="197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77.65pt;margin-top:168.3pt;height:78.9pt;width:60pt;z-index:251742208;mso-width-relative:page;mso-height-relative:page;" coordorigin="12226,7061" coordsize="1504,1973" o:gfxdata="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DjRa2M2gAAAAsBAAAPAAAAAAAAAAEAIAAAACIAAABkcnMv&#10;ZG93bnJldi54bWxQSwECFAAUAAAACACHTuJAvj7o/ugIAAA9LgAADgAAAAAAAAABACAAAAApAQAA&#10;ZHJzL2Uyb0RvYy54bWxQSwUGAAAAAAYABgBZAQAAgwwAAAAA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1842135</wp:posOffset>
                </wp:positionV>
                <wp:extent cx="1840230" cy="26162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HAnsi"/>
                                <w:color w:val="7DB27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HAnsi"/>
                                <w:color w:val="7DB27D"/>
                                <w:sz w:val="20"/>
                                <w:szCs w:val="2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pt;margin-top:145.05pt;height:20.6pt;width:144.9pt;z-index:251660288;v-text-anchor:middle;mso-width-relative:page;mso-height-relative:page;" filled="f" stroked="f" coordsize="21600,21600" o:gfxdata="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2Mlf2gAAAAsB&#10;AAAPAAAAAAAAAAEAIAAAACIAAABkcnMvZG93bnJldi54bWxQSwECFAAUAAAACACHTuJAOfwqOhkC&#10;AAAU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HAnsi"/>
                          <w:color w:val="7DB27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Theme="majorHAnsi"/>
                          <w:color w:val="7DB27D"/>
                          <w:sz w:val="20"/>
                          <w:szCs w:val="2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1" name="图片 1" descr="小清新绿叶简历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清新绿叶简历封面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D7BC0"/>
    <w:rsid w:val="003A262B"/>
    <w:rsid w:val="00E90A87"/>
    <w:rsid w:val="08CD7BC0"/>
    <w:rsid w:val="16115692"/>
    <w:rsid w:val="20103A8C"/>
    <w:rsid w:val="26AB4BE1"/>
    <w:rsid w:val="3A9906B2"/>
    <w:rsid w:val="44B77D0C"/>
    <w:rsid w:val="56D81CD0"/>
    <w:rsid w:val="5ABE7B69"/>
    <w:rsid w:val="7EA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2511;&#2149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小清新绿叶简历封面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2017-05-08T17:39:00Z</dcterms:created>
  <dc:creator>Administrator</dc:creator>
  <cp:lastModifiedBy>WPS_1528193819</cp:lastModifiedBy>
  <dcterms:modified xsi:type="dcterms:W3CDTF">2018-07-26T05:54:19Z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