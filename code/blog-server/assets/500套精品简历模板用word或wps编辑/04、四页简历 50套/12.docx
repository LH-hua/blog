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left"/>
      </w:pPr>
      <w:bookmarkStart w:id="0" w:name="_GoBack"/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2642870</wp:posOffset>
            </wp:positionH>
            <wp:positionV relativeFrom="paragraph">
              <wp:posOffset>494030</wp:posOffset>
            </wp:positionV>
            <wp:extent cx="1669415" cy="1669415"/>
            <wp:effectExtent l="0" t="0" r="0" b="0"/>
            <wp:wrapNone/>
            <wp:docPr id="28" name="图片 28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669415"/>
                    </a:xfrm>
                    <a:prstGeom prst="ellipse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7980680</wp:posOffset>
                </wp:positionV>
                <wp:extent cx="2411730" cy="0"/>
                <wp:effectExtent l="0" t="0" r="2667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628.4pt;height:0pt;width:189.9pt;z-index:251689984;mso-width-relative:page;mso-height-relative:page;" filled="f" stroked="t" coordsize="21600,21600" o:gfxdata="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Hwuk91gAAAA0BAAAPAAAAAAAAAAEAIAAAACIAAABkcnMvZG93bnJldi54bWxQ&#10;SwECFAAUAAAACACHTuJA8GlTFcABAABOAwAADgAAAAAAAAABACAAAAAlAQAAZHJzL2Uyb0RvYy54&#10;bWxQSwUGAAAAAAYABgBZAQAAVwUAAAAA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7578090</wp:posOffset>
                </wp:positionV>
                <wp:extent cx="2411730" cy="0"/>
                <wp:effectExtent l="0" t="0" r="2667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596.7pt;height:0pt;width:189.9pt;z-index:251691008;mso-width-relative:page;mso-height-relative:page;" filled="f" stroked="t" coordsize="21600,21600" o:gfxdata="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fNv8tcAAAANAQAADwAAAAAAAAABACAAAAAiAAAAZHJzL2Rvd25yZXYueG1s&#10;UEsBAhQAFAAAAAgAh07iQP0tI9XAAQAATgMAAA4AAAAAAAAAAQAgAAAAJgEAAGRycy9lMm9Eb2Mu&#10;eG1sUEsFBgAAAAAGAAYAWQEAAFgFAAAAAA=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7176135</wp:posOffset>
                </wp:positionV>
                <wp:extent cx="2411730" cy="0"/>
                <wp:effectExtent l="0" t="0" r="2667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565.05pt;height:0pt;width:189.9pt;z-index:251692032;mso-width-relative:page;mso-height-relative:page;" filled="f" stroked="t" coordsize="21600,21600" o:gfxdata="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iEUljXAAAADQEAAA8AAAAAAAAAAQAgAAAAIgAAAGRycy9kb3ducmV2LnhtbFBL&#10;AQIUABQAAAAIAIdO4kASyVOzvgEAAE4DAAAOAAAAAAAAAAEAIAAAACYBAABkcnMvZTJvRG9jLnht&#10;bFBLBQYAAAAABgAGAFkBAABWBQAAAAA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6773545</wp:posOffset>
                </wp:positionV>
                <wp:extent cx="2411730" cy="0"/>
                <wp:effectExtent l="0" t="0" r="2667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533.35pt;height:0pt;width:189.9pt;z-index:251693056;mso-width-relative:page;mso-height-relative:page;" filled="f" stroked="t" coordsize="21600,21600" o:gfxdata="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bj+Or1wAAAA0BAAAPAAAAAAAAAAEAIAAAACIAAABkcnMvZG93bnJldi54bWxQ&#10;SwECFAAUAAAACACHTuJAqJ8Ih78BAABOAwAADgAAAAAAAAABACAAAAAmAQAAZHJzL2Uyb0RvYy54&#10;bWxQSwUGAAAAAAYABgBZAQAAVwUAAAAA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6371590</wp:posOffset>
                </wp:positionV>
                <wp:extent cx="2411730" cy="0"/>
                <wp:effectExtent l="0" t="0" r="2667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501.7pt;height:0pt;width:189.9pt;z-index:251694080;mso-width-relative:page;mso-height-relative:page;" filled="f" stroked="t" coordsize="21600,21600" o:gfxdata="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J5PYtcAAAANAQAADwAAAAAAAAABACAAAAAiAAAAZHJzL2Rvd25yZXYueG1s&#10;UEsBAhQAFAAAAAgAh07iQGZk5dvAAQAATgMAAA4AAAAAAAAAAQAgAAAAJgEAAGRycy9lMm9Eb2Mu&#10;eG1sUEsFBgAAAAAGAAYAWQEAAFgFAAAAAA=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7579995</wp:posOffset>
                </wp:positionV>
                <wp:extent cx="2378710" cy="38608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71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江苏镇江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596.85pt;height:30.4pt;width:187.3pt;z-index:251684864;mso-width-relative:page;mso-height-relative:page;" filled="f" stroked="f" coordsize="21600,21600" o:gfxdata="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UA5t/dAAAADQEAAA8AAAAAAAAAAQAgAAAAIgAAAGRycy9kb3ducmV2LnhtbFBLAQIUABQAAAAI&#10;AIdO4kDtfj1W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江苏镇江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7180580</wp:posOffset>
                </wp:positionV>
                <wp:extent cx="2634615" cy="3860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512451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565.4pt;height:30.4pt;width:207.45pt;z-index:251685888;mso-width-relative:page;mso-height-relative:page;" filled="f" stroked="f" coordsize="21600,21600" o:gfxdata="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RGcK/dAAAADQEAAA8AAAAAAAAAAQAgAAAAIgAAAGRycy9kb3ducmV2LnhtbFBLAQIUABQAAAAI&#10;AIdO4kCBnp3f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512451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6776720</wp:posOffset>
                </wp:positionV>
                <wp:extent cx="2634615" cy="3860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39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533.6pt;height:30.4pt;width:207.45pt;z-index:251686912;mso-width-relative:page;mso-height-relative:page;" filled="f" stroked="f" coordsize="21600,21600" o:gfxdata="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JZ4UbdAAAADQEAAA8AAAAAAAAAAQAgAAAAIgAAAGRycy9kb3ducmV2LnhtbFBLAQIUABQAAAAI&#10;AIdO4kDGOUlY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39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6371590</wp:posOffset>
                </wp:positionV>
                <wp:extent cx="2634615" cy="38608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501.7pt;height:30.4pt;width:207.45pt;z-index:251687936;mso-width-relative:page;mso-height-relative:page;" filled="f" stroked="f" coordsize="21600,21600" o:gfxdata="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EtOy90AAAANAQAADwAAAAAAAAABACAAAAAiAAAAZHJzL2Rvd25yZXYueG1sUEsBAhQAFAAAAAgA&#10;h07iQHj3KCY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市场推广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5970905</wp:posOffset>
                </wp:positionV>
                <wp:extent cx="2634615" cy="38608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470.15pt;height:30.4pt;width:207.45pt;z-index:251688960;mso-width-relative:page;mso-height-relative:page;" filled="f" stroked="f" coordsize="21600,21600" o:gfxdata="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LaCdvdAAAADAEAAA8AAAAAAAAAAQAgAAAAIgAAAGRycy9kb3ducmV2LnhtbFBLAQIUABQAAAAI&#10;AIdO4kCGfaNg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2527935</wp:posOffset>
                </wp:positionV>
                <wp:extent cx="7589520" cy="1644015"/>
                <wp:effectExtent l="0" t="0" r="0" b="0"/>
                <wp:wrapNone/>
                <wp:docPr id="27" name="折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644015"/>
                        </a:xfrm>
                        <a:prstGeom prst="foldedCorne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/>
                                <w:sz w:val="112"/>
                                <w:szCs w:val="1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-37.45pt;margin-top:199.05pt;height:129.45pt;width:597.6pt;z-index:251681792;v-text-anchor:middle;mso-width-relative:page;mso-height-relative:page;" fillcolor="#595959 [2109]" filled="t" stroked="f" coordsize="21600,21600" o:gfxdata="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ovXDp3QAAAAwBAAAP&#10;AAAAAAAAAAEAIAAAACIAAABkcnMvZG93bnJldi54bWxQSwECFAAUAAAACACHTuJA2lacY4UCAADd&#10;BAAADgAAAAAAAAABACAAAAAsAQAAZHJzL2Uyb0RvYy54bWxQSwUGAAAAAAYABgBZAQAAIwYAAAAA&#10;" adj="180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  <w:b/>
                          <w:bCs/>
                          <w:color w:val="FFFFFF"/>
                          <w:sz w:val="112"/>
                          <w:szCs w:val="1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2226945</wp:posOffset>
                </wp:positionH>
                <wp:positionV relativeFrom="paragraph">
                  <wp:posOffset>2829560</wp:posOffset>
                </wp:positionV>
                <wp:extent cx="2332355" cy="100266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1002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5.35pt;margin-top:222.8pt;height:78.95pt;width:183.65pt;mso-position-horizontal-relative:margin;z-index:251683840;mso-width-relative:page;mso-height-relative:page;" filled="f" stroked="f" coordsize="21600,21600" o:gfxdata="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oA7IY2QAAAAsBAAAPAAAAAAAA&#10;AAEAIAAAACIAAABkcnMvZG93bnJldi54bWxQSwECFAAUAAAACACHTuJAZ+iPW5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-332740</wp:posOffset>
                </wp:positionV>
                <wp:extent cx="2095500" cy="931545"/>
                <wp:effectExtent l="0" t="0" r="0" b="19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47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1pt;margin-top:-26.2pt;height:73.35pt;width:165pt;z-index:251658240;mso-width-relative:page;mso-height-relative:page;" filled="f" stroked="f" coordsize="21600,21600" o:gfxdata="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stL2PVAAAACAEAAA8AAAAAAAAAAQAgAAAAIgAAAGRy&#10;cy9kb3ducmV2LnhtbFBLAQIUABQAAAAIAIdO4kBoOJvHCAIAANsDAAAOAAAAAAAAAAEAIAAAACQ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-151765</wp:posOffset>
                </wp:positionV>
                <wp:extent cx="2824480" cy="570865"/>
                <wp:effectExtent l="0" t="0" r="0" b="127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46" cy="570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8pt;margin-top:-11.95pt;height:44.95pt;width:222.4pt;z-index:251659264;v-text-anchor:middle;mso-width-relative:page;mso-height-relative:page;" filled="f" stroked="f" coordsize="21600,21600" o:gfxdata="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5zrYfaAAAACgEAAA8AAAAAAAAAAQAgAAAA&#10;IgAAAGRycy9kb3ducmV2LnhtbFBLAQIUABQAAAAIAIdO4kAzlK4q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-151765</wp:posOffset>
                </wp:positionV>
                <wp:extent cx="0" cy="570865"/>
                <wp:effectExtent l="0" t="0" r="19050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85pt;margin-top:-11.95pt;height:44.95pt;width:0pt;z-index:251660288;mso-width-relative:page;mso-height-relative:page;" filled="f" stroked="t" coordsize="21600,21600" o:gfxdata="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KQ7s12QAAAAoBAAAPAAAAAAAAAAEA&#10;IAAAACIAAABkcnMvZG93bnJldi54bWxQSwECFAAUAAAACACHTuJAEnIUW9UBAACFAwAADgAAAAAA&#10;AAABACAAAAAoAQAAZHJzL2Uyb0RvYy54bWxQSwUGAAAAAAYABgBZAQAAbwUAAAAA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-450850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95pt;margin-top:-35.5pt;height:844.15pt;width:592.65pt;z-index:-251659264;v-text-anchor:middle;mso-width-relative:page;mso-height-relative:page;" fillcolor="#FFFFFF [3212]" filled="t" stroked="f" coordsize="21600,21600" o:gfxdata="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rCrn9cAAAANAQAADwAAAAAA&#10;AAABACAAAAAiAAAAZHJzL2Rvd25yZXYueG1sUEsBAhQAFAAAAAgAh07iQD9RomdNAgAAcgQAAA4A&#10;AAAAAAAAAQAgAAAAJ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3360;mso-width-relative:page;mso-height-relative:page;" fillcolor="#808080 [1629]" filled="t" stroked="f" coordsize="192,196" o:gfxdata="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fLZpbNoAAAAKAQAA&#10;DwAAAAAAAAABACAAAAAiAAAAZHJzL2Rvd25yZXYueG1sUEsBAhQAFAAAAAgAh07iQAsui/qMCAAA&#10;sCkAAA4AAAAAAAAAAQAgAAAAKQ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2336;mso-width-relative:page;mso-height-relative:page;" fillcolor="#808080 [1629]" filled="t" stroked="f" coordsize="191,196" o:gfxdata="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HtWA/nZAAAACgEAAA8AAAAAAAAAAQAgAAAAIgAAAGRy&#10;cy9kb3ducmV2LnhtbFBLAQIUABQAAAAIAIdO4kDS3wBczwkAAH41AAAOAAAAAAAAAAEAIAAAACgB&#10;AABkcnMvZTJvRG9jLnhtbFBLBQYAAAAABgAGAFkBAABp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1312;mso-width-relative:page;mso-height-relative:page;" fillcolor="#808080 [1629]" filled="t" stroked="f" coordsize="264,264" o:gfxdata="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950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AAAAAGRycy9QSwECFAAUAAAACACHTuJAFiziC9kAAAAMAQAADwAAAAAAAAAB&#10;ACAAAAAiAAAAZHJzL2Rvd25yZXYueG1sUEsBAhQAFAAAAAgAh07iQAXP5O8RBgAAABYAAA4AAAAA&#10;AAAAAQAgAAAAKAEAAGRycy9lMm9Eb2MueG1sUEsFBgAAAAAGAAYAWQEAAKs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ht7igbkAAADb&#10;AAAADwAAAGRycy9kb3ducmV2LnhtbEVPy6rCMBDdX/AfwgjurqlaLqUaBQVBd9qr6HJsxrbYTEoT&#10;X39vBMHdHM5zJrOHqcWNWldZVjDoRyCIc6srLhTs/pe/CQjnkTXWlknBkxzMpp2fCaba3nlLt8wX&#10;IoSwS1FB6X2TSunykgy6vm2IA3e2rUEfYFtI3eI9hJtaDqPoTxqsODSU2NCipPySXY2C9cbki8N+&#10;fkhoOVyfslMc2/ioVK87iMYgPD38V/xxr3SYP4L3L+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e4oG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tEaA+bsAAADb&#10;AAAADwAAAGRycy9kb3ducmV2LnhtbEVPS2sCMRC+F/wPYQRvmljFx9booSgUeihqix7HzeyDJpNl&#10;E1/99U1B6G0+vucsVjdnxYXaUHvWMBwoEMS5NzWXGj73m/4MRIjIBq1n0nCnAKtl52mBmfFX3tJl&#10;F0uRQjhkqKGKscmkDHlFDsPAN8SJK3zrMCbYltK0eE3hzspnpSbSYc2pocKGXivKv3dnp2FanOfx&#10;+PM1WvvT9vSRF1a9H6zWve5QvYCIdIv/4of7zaT5Y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aA+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+ZWNq7gAAADb&#10;AAAADwAAAGRycy9kb3ducmV2LnhtbEVPTYvCMBC9L/gfwgje1rTKilRjD+LC4kFYq56HZmyLzaQk&#10;seq/N4LgbR7vc5b53bSiJ+cbywrScQKCuLS64UrBofj9noPwAVlja5kUPMhDvhp8LTHT9sb/1O9D&#10;JWII+wwV1CF0mZS+rMmgH9uOOHJn6wyGCF0ltcNbDDetnCTJTBpsODbU2NG6pvKyvxoFvDv+XNti&#10;N+ldb+fTk99ssTgoNRqmyQJEoHv4iN/uPx3nz+D1Szx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WNq7gAAADbAAAA&#10;DwAAAAAAAAABACAAAAAiAAAAZHJzL2Rvd25yZXYueG1sUEsBAhQAFAAAAAgAh07iQDMvBZ47AAAA&#10;OQAAABAAAAAAAAAAAQAgAAAABwEAAGRycy9zaGFwZXhtbC54bWxQSwUGAAAAAAYABgBbAQAAsQMA&#10;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adjustRightInd w:val="0"/>
        <w:snapToGrid w:val="0"/>
      </w:pPr>
    </w:p>
    <w:p>
      <w:pPr>
        <w:tabs>
          <w:tab w:val="left" w:pos="1356"/>
          <w:tab w:val="center" w:pos="5233"/>
        </w:tabs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2096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H1nhCHYAAAACQEAAA8AAAAAAAAAAQAgAAAAIgAAAGRycy9kb3ducmV2&#10;LnhtbFBLAQIUABQAAAAIAIdO4kACzx+JbwQAAN8RAAAOAAAAAAAAAAEAIAAAACcBAABkcnMvZTJv&#10;RG9jLnhtbFBLBQYAAAAABgAGAFkBAAAICAAAAAA=&#10;">
                <o:lock v:ext="edit" aspectratio="f"/>
                <v:shape id="矩形 4" o:spid="_x0000_s1026" o:spt="100" style="position:absolute;left:0;top:0;height:190500;width:4572000;v-text-anchor:middle;" fillcolor="#595959 [2109]" filled="t" stroked="f" coordsize="4391025,190500" o:gfxdata="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NV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808080 [1629]" filled="t" stroked="f" coordsize="3308894,190500" o:gfxdata="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59r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  <w:r>
        <w:tab/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1072;mso-width-relative:page;mso-height-relative:page;" filled="f" stroked="t" coordsize="21600,21600" o:gfxdata="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JZBzNUAAAAKAQAADwAAAAAAAAAB&#10;ACAAAAAiAAAAZHJzL2Rvd25yZXYueG1sUEsBAhQAFAAAAAgAh07iQDcSuJ3aAQAAhwMAAA4AAAAA&#10;AAAAAQAgAAAAJAEAAGRycy9lMm9Eb2MueG1sUEsFBgAAAAAGAAYAWQEAAHAFAAAAAA==&#10;">
                <v:fill on="f" focussize="0,0"/>
                <v:stroke color="#595959 [21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5550535</wp:posOffset>
            </wp:positionH>
            <wp:positionV relativeFrom="page">
              <wp:posOffset>1676400</wp:posOffset>
            </wp:positionV>
            <wp:extent cx="981710" cy="1336675"/>
            <wp:effectExtent l="0" t="0" r="8890" b="15875"/>
            <wp:wrapNone/>
            <wp:docPr id="80" name="图片 80" descr="C:\Users\Administrator\Desktop\证件照片\33333.jpg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证件照片\33333.jpg33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：13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邮    箱：service@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.me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住    址：广东省广州市海珠区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4.55pt;height:93.65pt;width:175.55pt;z-index:251667456;v-text-anchor:middle;mso-width-relative:page;mso-height-relative:page;" filled="f" stroked="f" coordsize="21600,21600" o:gfxdata="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1NDN9kAAAAIAQAADwAA&#10;AAAAAAABACAAAAAiAAAAZHJzL2Rvd25yZXYueG1sUEsBAhQAFAAAAAgAh07iQBr3KQsVAgAA6QM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：13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 箱：service@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.me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住    址：广东省广州市海珠区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：广州科技大学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45pt;margin-top:4.55pt;height:93.65pt;width:175.55pt;z-index:251666432;v-text-anchor:middle;mso-width-relative:page;mso-height-relative:page;" filled="f" stroked="f" coordsize="21600,21600" o:gfxdata="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xxlC2gAAAAkBAAAP&#10;AAAAAAAAAAEAIAAAACIAAABkcnMvZG93bnJldi54bWxQSwECFAAUAAAACACHTuJAe1kEFRYCAADq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身    高：177cm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：广州科技大学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0528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J/6Np70AAADb&#10;AAAADwAAAGRycy9kb3ducmV2LnhtbEWPQWvCQBSE7wX/w/KE3uomIRRJXQMGAnqrqZIen9lnEsy+&#10;Ddmt2n/vFgoeh5n5hlnldzOIK02ut6wgXkQgiBure24VHL7KtyUI55E1DpZJwS85yNezlxVm2t54&#10;T9fKtyJA2GWooPN+zKR0TUcG3cKOxME728mgD3JqpZ7wFuBmkEkUvUuDPYeFDkcqOmou1Y9RsPs0&#10;TVEfN/WSymR3qk5patNvpV7ncfQBwtPdP8P/7a1WkCTw9y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o2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9cPSML0AAADb&#10;AAAADwAAAGRycy9kb3ducmV2LnhtbEWPS2tCMRSE94L/IRyhu5qoYO2t0YUoFFyIttIujzfnPjA5&#10;udzE5683hYLLYWa+Yabzq7PiTG2oPWsY9BUI4tybmksN31+r1wmIEJENWs+k4UYB5rNuZ4qZ8Rfe&#10;0nkXS5EgHDLUUMXYZFKGvCKHoe8b4uQVvnUYk2xLaVq8JLizcqjUWDqsOS1U2NCiovy4OzkNb8Xp&#10;Pf7e96OlP2wPm7ywav1jtX7pDdQHiEjX+Az/tz+NhuEI/r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w9I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Gd8+rsAAADb&#10;AAAADwAAAGRycy9kb3ducmV2LnhtbEWPQYvCMBSE7wv+h/AEb2tq3RWpRg+iIB4ErXp+NM+22LyU&#10;JFb992ZB2OMwM98w8+XTNKIj52vLCkbDBARxYXXNpYJTvvmegvABWWNjmRS8yMNy0fuaY6btgw/U&#10;HUMpIoR9hgqqENpMSl9UZNAPbUscvat1BkOUrpTa4SPCTSPTJJlIgzXHhQpbWlVU3I53o4D35997&#10;k+/TznV2Or749Q7zk1KD/iiZgQj0DP/hT3urFaQ/8Pcl/g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d8+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广州科技大学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1552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广州科技大学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78720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AQwqiY3AAAAA4BAAAPAAAAAAAA&#10;AAEAIAAAACIAAABkcnMvZG93bnJldi54bWxQSwECFAAUAAAACACHTuJAs9rjpBAGAAAAFgAADgAA&#10;AAAAAAABACAAAAArAQAAZHJzL2Uyb0RvYy54bWxQSwUGAAAAAAYABgBZAQAAr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1OifVb0AAADb&#10;AAAADwAAAGRycy9kb3ducmV2LnhtbEWPQWvCQBSE74L/YXlCb7pRQpU0q6AgmJuNLfb4kn1NQrNv&#10;Q3abxH/fLRR6HGbmGyY9TKYVA/WusaxgvYpAEJdWN1wpeLudlzsQziNrbC2Tggc5OOznsxQTbUd+&#10;pSH3lQgQdgkqqL3vEildWZNBt7IdcfA+bW/QB9lXUvc4Brhp5SaKnqXBhsNCjR2daiq/8m+jILua&#10;8nR/P953dN5kRV7EsY0/lHparKMXEJ4m/x/+a1+0gm0Mv1/C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6J9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BtXAwr0AAADb&#10;AAAADwAAAGRycy9kb3ducmV2LnhtbEWPS2tCMRSE9wX/QziCO02s+Lo1uigKhS6K2qLL4825D5qc&#10;XG7iq7++KQhdDjPfDLNY3ZwVF2pD7VnDcKBAEOfe1Fxq+Nxv+jMQISIbtJ5Jw50CrJadpwVmxl95&#10;S5ddLEUq4ZChhirGJpMy5BU5DAPfECev8K3DmGRbStPiNZU7K5+VmkiHNaeFCht6rSj/3p2dhmlx&#10;nsfjz9do7U/b00deWPV+sFr3ukP1AiLSLf6HH/SbSdwY/r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1cD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EpoC7wAAADb&#10;AAAADwAAAGRycy9kb3ducmV2LnhtbEWPQWvCQBSE70L/w/IK3nRjRA1p1hzEQulB0GjPj+xrEpp9&#10;G3bXaP+9Wyh4HGbmG6Yo76YXIznfWVawmCcgiGurO24UnKv3WQbCB2SNvWVS8Eseyu3LpMBc2xsf&#10;aTyFRkQI+xwVtCEMuZS+bsmgn9uBOHrf1hkMUbpGaoe3CDe9TJNkLQ12HBdaHGjXUv1zuhoFfLis&#10;rn11SEc32mz55fefWJ2Vmr4ukjcQge7hGf5vf2gFmzX8fY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KaA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679744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76672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sZQ0Z70AAADb&#10;AAAADwAAAGRycy9kb3ducmV2LnhtbEWPQWuDQBSE74X8h+UFemvWiIhY10ADgeTWmobk+OK+qtR9&#10;K+4m2n/fLQR6HGbmG6bYzKYXdxpdZ1nBehWBIK6t7rhR8HncvWQgnEfW2FsmBT/kYFMungrMtZ34&#10;g+6Vb0SAsMtRQev9kEvp6pYMupUdiIP3ZUeDPsixkXrEKcBNL+MoSqXBjsNCiwNtW6q/q5tRcHg3&#10;9fZ8ejtntIsP1+qaJDa5KPW8XEevIDzN/j/8aO+1gjSGvy/h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DR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Y6lr8L8AAADb&#10;AAAADwAAAGRycy9kb3ducmV2LnhtbEWPS2sCMRSF9wX/Q7gFdzWxgo/RzCykhYKLoq3o8jq586DJ&#10;zTCJj/bXN0Khy8M55zucVXFzVlyoD61nDeORAkFcetNyreHz4/VpDiJEZIPWM2n4pgBFPnhYYWb8&#10;lbd02cVaJAiHDDU0MXaZlKFsyGEY+Y44eZXvHcYk+1qaHq8J7qx8VmoqHbacFhrsaN1Q+bU7Ow2z&#10;6ryIx5/95MWftqf3srJqc7BaDx/Hagki0i3+h//ab0bDdAL3L+k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pa/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Pg3FOrsAAADb&#10;AAAADwAAAGRycy9kb3ducmV2LnhtbEWPQYvCMBSE74L/IbwFb5qqq0i3qQdREA+C1t3zo3nblm1e&#10;ShKr/nuzIHgcZuYbJlvfTSt6cr6xrGA6SUAQl1Y3XCm4FLvxCoQPyBpby6TgQR7W+XCQYartjU/U&#10;n0MlIoR9igrqELpUSl/WZNBPbEccvV/rDIYoXSW1w1uEm1bOkmQpDTYcF2rsaFNT+Xe+GgV8/F5c&#10;2+I4611vV/Mfvz1gcVFq9DFNvkAEuod3+NXeawXLT/j/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3FO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677696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74624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CvP2cLsAAADb&#10;AAAADwAAAGRycy9kb3ducmV2LnhtbEWPT4vCMBTE74LfITzBm6aVIlKbCgqC3ty6osdn87Yt27yU&#10;Jv779htB2OMwM79hstXTtOJOvWssK4inEQji0uqGKwXfx+1kAcJ5ZI2tZVLwIgerfDjIMNX2wV90&#10;L3wlAoRdigpq77tUSlfWZNBNbUccvB/bG/RB9pXUPT4C3LRyFkVzabDhsFBjR5uayt/iZhTsD6bc&#10;nE/r84K2s/21uCaJTS5KjUdxtATh6en/w5/2TitIYnh/CT9A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P2c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R1CSC74AAADb&#10;AAAADwAAAGRycy9kb3ducmV2LnhtbEWPS2tCMRSE94X+h3AK7jTxgbW3RhelhUIXolZ0ebw590GT&#10;k8tNfP56IwhdDjPzDTOdn50VR2pD7VlDv6dAEOfe1Fxq+F1/dScgQkQ2aD2ThgsFmM+en6aYGX/i&#10;JR1XsRQJwiFDDVWMTSZlyCtyGHq+IU5e4VuHMcm2lKbFU4I7KwdKjaXDmtNChQ19VJT/rQ5Ow2tx&#10;eIu762b46ffL/SIvrPrZWq07L331DiLSOf6HH+1vo2E0gP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CSC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+lEBLrwAAADb&#10;AAAADwAAAGRycy9kb3ducmV2LnhtbEWPQWvCQBSE74X+h+UVvNWNpi0hzepBFMSDoLE9P7LPJJh9&#10;G3bXGP+9WxB6HGbmG6ZYjqYTAznfWlYwmyYgiCurW64VnMrNewbCB2SNnWVScCcPy8XrS4G5tjc+&#10;0HAMtYgQ9jkqaELocyl91ZBBP7U9cfTO1hkMUbpaaoe3CDednCfJlzTYclxosKdVQ9XleDUKeP/z&#10;ee3K/Xxwg83SX7/eYXlSavI2S75BBBrDf/jZ3moFHyn8fY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RAS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广州五百丁信息科技有限公司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目标带领自己的团队，辅助五百丁公司完成在各高校的“伏龙计划”，向全球顶尖的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75648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广州五百丁信息科技有限公司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目标带领自己的团队，辅助五百丁公司完成在各高校的“伏龙计划”，向全球顶尖的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72576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zWu+4bwAAADb&#10;AAAADwAAAGRycy9kb3ducmV2LnhtbEWPT4vCMBTE7wt+h/CEva2pWqRU08IKgt7Wqujx2Tzbss1L&#10;aeK/b2+EhT0OM/MbZpE/TCtu1LvGsoLxKAJBXFrdcKVgv1t9JSCcR9bYWiYFT3KQZ4OPBaba3nlL&#10;t8JXIkDYpaig9r5LpXRlTQbdyHbEwbvY3qAPsq+k7vEe4KaVkyiaSYMNh4UaO1rWVP4WV6Ng82PK&#10;5fHwfUxoNdmci3Mc2/ik1OdwHM1BeHr4//Bfe60VTKfw/hJ+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rvu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//Pcmb4AAADb&#10;AAAADwAAAGRycy9kb3ducmV2LnhtbEWPS2tCMRSE94X+h3AK7mpildbeGl2UCoILUSu6PN6c+6DJ&#10;yeUmPn+9EYQuh5n5hhlNzs6KI7Wh9qyh11UgiHNvai41/K6nr0MQISIbtJ5Jw4UCTMbPTyPMjD/x&#10;ko6rWIoE4ZChhirGJpMy5BU5DF3fECev8K3DmGRbStPiKcGdlW9KvUuHNaeFChv6rij/Wx2cho/i&#10;8Bl3103/x++X+0VeWDXfWq07Lz31BSLSOf6HH+2Z0dAfwP1L+gFyf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Pcm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vJPvL0AAADb&#10;AAAADwAAAGRycy9kb3ducmV2LnhtbEWPzWrDMBCE74G8g9hAb4lsh5TgRvGhJFB6CDR2e16srW1q&#10;rYwk//Ttq0Khx2FmvmFOxWJ6MZHznWUF6S4BQVxb3XGjoCqv2yMIH5A19pZJwTd5KM7r1QlzbWd+&#10;o+keGhEh7HNU0IYw5FL6uiWDfmcH4uh9WmcwROkaqR3OEW56mSXJozTYcVxocaDnluqv+2gU8O39&#10;MPblLZvcZI/7D395xbJS6mGTJk8gAi3hP/zXftEK9gf4/RJ/gD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k+8vQAA&#10;ANsAAAAPAAAAAAAAAAEAIAAAACIAAABkcnMvZG93bnJldi54bWxQSwECFAAUAAAACACHTuJAMy8F&#10;njsAAAA5AAAAEAAAAAAAAAABACAAAAAMAQAAZHJzL3NoYXBleG1sLnhtbFBLBQYAAAAABgAGAFsB&#10;AAC2AwAAAAA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2012.04-至今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广州信息科技有限公司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73600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2012.04-至今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广州信息科技有限公司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203835</wp:posOffset>
                </wp:positionV>
                <wp:extent cx="2094865" cy="931545"/>
                <wp:effectExtent l="0" t="0" r="0" b="1905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3.75pt;margin-top:16.05pt;height:73.35pt;width:164.95pt;z-index:251695104;mso-width-relative:page;mso-height-relative:page;" filled="f" stroked="f" coordsize="21600,21600" o:gfxdata="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FBsldgAAAAKAQAADwAAAAAAAAABACAAAAAi&#10;AAAAZHJzL2Rvd25yZXYueG1sUEsBAhQAFAAAAAgAh07iQFZ1a7o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1543050</wp:posOffset>
                </wp:positionV>
                <wp:extent cx="6055995" cy="7219950"/>
                <wp:effectExtent l="0" t="0" r="0" b="0"/>
                <wp:wrapNone/>
                <wp:docPr id="5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995" cy="721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您给我一个机会，我将给你无限惊喜！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2841" w:leftChars="1353" w:right="10" w:rightChars="5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400" w:lineRule="exact"/>
                              <w:ind w:left="2841" w:leftChars="1353" w:right="10" w:rightChars="5" w:firstLine="4070" w:firstLineChars="1850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年5月5日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56" w:beforeLines="50" w:line="400" w:lineRule="exact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:szCs w:val="17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56" w:beforeLines="50" w:line="400" w:lineRule="exact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:szCs w:val="17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56" w:beforeLines="50" w:line="400" w:lineRule="exact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:szCs w:val="17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6.65pt;margin-top:121.5pt;height:568.5pt;width:476.85pt;z-index:251696128;mso-width-relative:page;mso-height-relative:page;" filled="f" stroked="f" coordsize="21600,21600" o:gfxdata="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Evf6XYAAAADAEAAA8AAAAAAAAAAQAg&#10;AAAAIgAAAGRycy9kb3ducmV2LnhtbFBLAQIUABQAAAAIAIdO4kDQ35cQDgIAAB8EAAAOAAAAAAAA&#10;AAEAIAAAACc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您给我一个机会，我将给你无限惊喜！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2841" w:leftChars="1353" w:right="10" w:rightChars="5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400" w:lineRule="exact"/>
                        <w:ind w:left="2841" w:leftChars="1353" w:right="10" w:rightChars="5" w:firstLine="4070" w:firstLineChars="1850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年5月5日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56" w:beforeLines="50" w:line="400" w:lineRule="exact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:szCs w:val="17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56" w:beforeLines="50" w:line="400" w:lineRule="exact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:szCs w:val="17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56" w:beforeLines="50" w:line="400" w:lineRule="exact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:szCs w:val="17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2237105</wp:posOffset>
                </wp:positionH>
                <wp:positionV relativeFrom="paragraph">
                  <wp:posOffset>3378200</wp:posOffset>
                </wp:positionV>
                <wp:extent cx="2332355" cy="100266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1002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感谢阅读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6.15pt;margin-top:266pt;height:78.95pt;width:183.65pt;mso-position-horizontal-relative:margin;z-index:251698176;mso-width-relative:page;mso-height-relative:page;" filled="f" stroked="f" coordsize="21600,21600" o:gfxdata="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82kiXYAAAACwEAAA8AAAAAAAAA&#10;AQAgAAAAIgAAAGRycy9kb3ducmV2LnhtbFBLAQIUABQAAAAIAIdO4kBP2RCb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3076575</wp:posOffset>
                </wp:positionV>
                <wp:extent cx="7589520" cy="1644015"/>
                <wp:effectExtent l="0" t="0" r="0" b="0"/>
                <wp:wrapNone/>
                <wp:docPr id="56" name="折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644015"/>
                        </a:xfrm>
                        <a:prstGeom prst="foldedCorne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112"/>
                                <w:szCs w:val="11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-36.6pt;margin-top:242.25pt;height:129.45pt;width:597.6pt;z-index:251697152;v-text-anchor:middle;mso-width-relative:page;mso-height-relative:page;" fillcolor="#595959 [2109]" filled="t" stroked="f" coordsize="21600,21600" o:gfxdata="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SztDd0AAAAMAQAA&#10;DwAAAAAAAAABACAAAAAiAAAAZHJzL2Rvd25yZXYueG1sUEsBAhQAFAAAAAgAh07iQKLc8c2GAgAA&#10;3QQAAA4AAAAAAAAAAQAgAAAALAEAAGRycy9lMm9Eb2MueG1sUEsFBgAAAAAGAAYAWQEAACQGAAAA&#10;AA==&#10;" adj="180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  <w:b/>
                          <w:bCs/>
                          <w:color w:val="595959" w:themeColor="text1" w:themeTint="A6"/>
                          <w:sz w:val="112"/>
                          <w:szCs w:val="11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6237C"/>
    <w:rsid w:val="00033B00"/>
    <w:rsid w:val="00050DD0"/>
    <w:rsid w:val="000A15E2"/>
    <w:rsid w:val="000A477B"/>
    <w:rsid w:val="000B7624"/>
    <w:rsid w:val="00101F8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E2CF5"/>
    <w:rsid w:val="004F0F87"/>
    <w:rsid w:val="004F6A02"/>
    <w:rsid w:val="0051378C"/>
    <w:rsid w:val="0053077D"/>
    <w:rsid w:val="005311C9"/>
    <w:rsid w:val="005402B0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269E1"/>
    <w:rsid w:val="00735052"/>
    <w:rsid w:val="007719C0"/>
    <w:rsid w:val="0077420C"/>
    <w:rsid w:val="007B1C07"/>
    <w:rsid w:val="0082702B"/>
    <w:rsid w:val="0085417A"/>
    <w:rsid w:val="0087610E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96766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B6737"/>
    <w:rsid w:val="00DD7BC7"/>
    <w:rsid w:val="00E17ECD"/>
    <w:rsid w:val="00EA688C"/>
    <w:rsid w:val="00F4103D"/>
    <w:rsid w:val="00F54173"/>
    <w:rsid w:val="00FF5D10"/>
    <w:rsid w:val="00FF7F4E"/>
    <w:rsid w:val="022F48F3"/>
    <w:rsid w:val="024F38CD"/>
    <w:rsid w:val="033D5E55"/>
    <w:rsid w:val="07000085"/>
    <w:rsid w:val="0F1223FF"/>
    <w:rsid w:val="11120177"/>
    <w:rsid w:val="1D06237C"/>
    <w:rsid w:val="21CB7B54"/>
    <w:rsid w:val="23653947"/>
    <w:rsid w:val="2CA773C0"/>
    <w:rsid w:val="2D631FF8"/>
    <w:rsid w:val="35AE4A0E"/>
    <w:rsid w:val="3CAF2038"/>
    <w:rsid w:val="3FB04EA0"/>
    <w:rsid w:val="4200494F"/>
    <w:rsid w:val="45365957"/>
    <w:rsid w:val="4B39294E"/>
    <w:rsid w:val="4F0009D3"/>
    <w:rsid w:val="52653FD5"/>
    <w:rsid w:val="52A64A96"/>
    <w:rsid w:val="552D55B8"/>
    <w:rsid w:val="623812F2"/>
    <w:rsid w:val="6FB0193A"/>
    <w:rsid w:val="73C956F8"/>
    <w:rsid w:val="7675691D"/>
    <w:rsid w:val="7CE1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9E7B58-692A-46BD-B55E-A03041686E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</Template>
  <Company>china</Company>
  <Pages>4</Pages>
  <Words>9</Words>
  <Characters>57</Characters>
  <Lines>1</Lines>
  <Paragraphs>1</Paragraphs>
  <TotalTime>21</TotalTime>
  <ScaleCrop>false</ScaleCrop>
  <LinksUpToDate>false</LinksUpToDate>
  <CharactersWithSpaces>65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2018-04-11T08:01:00Z</dcterms:created>
  <dc:creator>kedao</dc:creator>
  <cp:lastModifiedBy>WPS_1528193819</cp:lastModifiedBy>
  <dcterms:modified xsi:type="dcterms:W3CDTF">2018-07-21T09:42:45Z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