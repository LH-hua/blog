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590656" behindDoc="0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2846070</wp:posOffset>
            </wp:positionV>
            <wp:extent cx="1690370" cy="1690370"/>
            <wp:effectExtent l="0" t="0" r="0" b="0"/>
            <wp:wrapNone/>
            <wp:docPr id="5" name="图片 4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690370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pict>
          <v:group id="组合 19" o:spid="_x0000_s1026" o:spt="203" style="position:absolute;left:0pt;margin-left:300.4pt;margin-top:219.95pt;height:142.3pt;width:158.05pt;z-index:251591680;mso-width-relative:page;mso-height-relative:page;" coordorigin="43299,1647" coordsize="19679,1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">
            <o:lock v:ext="edit"/>
            <v:shape id="_x0000_s1027" o:spid="_x0000_s1027" o:spt="202" type="#_x0000_t202" style="position:absolute;left:43299;top:1647;height:17717;width:799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姓名：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现居：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手机：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邮箱：</w:t>
                    </w:r>
                  </w:p>
                </w:txbxContent>
              </v:textbox>
            </v:shape>
            <v:shape id="_x0000_s1028" o:spid="_x0000_s1028" o:spt="202" type="#_x0000_t202" style="position:absolute;left:49570;top:1647;height:17717;width:134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幸运日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北京海淀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</w:pPr>
                    <w:r>
                      <w:rPr>
                        <w:rFonts w:hAnsi="Calibri" w:eastAsia="微软雅黑" w:cs="Times New Roman" w:asciiTheme="minorHAnsi"/>
                        <w:color w:val="FFFFFF"/>
                        <w:kern w:val="2"/>
                      </w:rPr>
                      <w:t>152 0032 0007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</w:pPr>
                    <w:r>
                      <w:rPr>
                        <w:rFonts w:hAnsi="Calibri" w:cs="Times New Roman" w:asciiTheme="minorHAnsi" w:eastAsiaTheme="minorEastAsia"/>
                        <w:color w:val="FFFFFF"/>
                        <w:kern w:val="2"/>
                      </w:rPr>
                      <w:t>docer@qq.com</w:t>
                    </w:r>
                  </w:p>
                </w:txbxContent>
              </v:textbox>
            </v:shape>
          </v:group>
        </w:pict>
      </w:r>
      <w:r>
        <w:pict>
          <v:shape id="KSO_Shape" o:spid="_x0000_s1115" o:spt="100" style="position:absolute;left:0pt;margin-left:277.8pt;margin-top:268.75pt;height:11.85pt;width:6.9pt;z-index:251592704;v-text-anchor:middle;mso-width-relative:page;mso-height-relative:page;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adj="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focussize="0,0"/>
            <v:stroke on="f" weight="1pt" joinstyle="miter"/>
            <v:imagedata o:title=""/>
            <o:lock v:ext="edit"/>
            <v:textbox inset="2.54mm,1.27mm,2.54mm,8.16463888888889mm"/>
          </v:shape>
        </w:pict>
      </w:r>
      <w:r>
        <w:pict>
          <v:shape id="_x0000_s1114" o:spid="_x0000_s1114" o:spt="100" style="position:absolute;left:0pt;margin-left:276pt;margin-top:299.8pt;height:10.85pt;width:10.85pt;z-index:251593728;v-text-anchor:middle;mso-width-relative:page;mso-height-relative:page;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adj="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113" o:spid="_x0000_s1113" o:spt="100" style="position:absolute;left:0pt;margin-left:276pt;margin-top:329.65pt;height:11.25pt;width:10.85pt;z-index:251594752;v-text-anchor:middle;mso-width-relative:page;mso-height-relative:page;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adj="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112" o:spid="_x0000_s1112" o:spt="100" style="position:absolute;left:0pt;margin-left:275.9pt;margin-top:236.2pt;height:13pt;width:10.25pt;z-index:251595776;v-text-anchor:middle;mso-width-relative:page;mso-height-relative:page;" stroked="f" coordsize="1679575,2125662" o:gfxdata="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39420,72387;50031,77878;49457,81097;48796,84956;50075,89058;71605,130250;68693,88198;69510,84008;68627,80568;71098,77525;81290,71902;90621,72409;97481,79179;103393,86765;108335,95188;112173,104604;114909,115035;116431,126568;111622,135102;96334,141651;80297,145863;63752,147671;46237,146877;28920,143283;12353,136998;0,129986;1191,117747;3661,106743;7323,96864;12088,88066;17890,80281;24640,73379;33155,66720;64490,397;71879,2406;78561,5938;84274,10773;88795,16690;91993,23534;93647,31107;93449,39850;90890,48592;86281,56231;79907,62391;70952,67248;64909,68838;58381,69279;51080,68330;44375,65923;38354,62259;32906,57114;28451,50491;25628,42918;24591,34639;25474,26802;28032,19649;32002,13268;37207,7903;43471,3797;50595,1081;58314,0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drawing>
          <wp:anchor distT="0" distB="0" distL="114300" distR="114300" simplePos="0" relativeHeight="2515886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-546100</wp:posOffset>
            </wp:positionV>
            <wp:extent cx="7559675" cy="512699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pict>
          <v:line id="_x0000_s1111" o:spid="_x0000_s1111" o:spt="20" style="position:absolute;left:0pt;margin-left:-71.95pt;margin-top:219.1pt;height:0pt;width:170.25pt;z-index:251607040;mso-width-relative:page;mso-height-relative:page;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10" o:spid="_x0000_s1110" o:spt="20" style="position:absolute;left:0pt;margin-left:-71.95pt;margin-top:249.25pt;height:0pt;width:170.25pt;z-index:251608064;mso-width-relative:page;mso-height-relative:page;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9" o:spid="_x0000_s1109" o:spt="20" style="position:absolute;left:0pt;margin-left:-71.95pt;margin-top:279.4pt;height:0pt;width:170.25pt;z-index:251609088;mso-width-relative:page;mso-height-relative:page;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8" o:spid="_x0000_s1108" o:spt="20" style="position:absolute;left:0pt;margin-left:-71.95pt;margin-top:309.5pt;height:0pt;width:170.25pt;z-index:251610112;mso-width-relative:page;mso-height-relative:page;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7" o:spid="_x0000_s1107" o:spt="20" style="position:absolute;left:0pt;margin-left:-71.95pt;margin-top:339.65pt;height:0pt;width:170.25pt;z-index:251611136;mso-width-relative:page;mso-height-relative:page;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6" o:spid="_x0000_s1106" o:spt="20" style="position:absolute;left:0pt;margin-left:-71.95pt;margin-top:369.8pt;height:0pt;width:170.25pt;z-index:251612160;mso-width-relative:page;mso-height-relative:page;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5" o:spid="_x0000_s1105" o:spt="20" style="position:absolute;left:0pt;margin-left:-71.95pt;margin-top:399.9pt;height:0pt;width:170.25pt;z-index:251613184;mso-width-relative:page;mso-height-relative:page;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4" o:spid="_x0000_s1104" o:spt="20" style="position:absolute;left:0pt;margin-left:-71.95pt;margin-top:430.05pt;height:0pt;width:170.25pt;z-index:251614208;mso-width-relative:page;mso-height-relative:page;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3" o:spid="_x0000_s1103" o:spt="20" style="position:absolute;left:0pt;margin-left:-71.95pt;margin-top:189pt;height:0pt;width:170.25pt;z-index:251615232;mso-width-relative:page;mso-height-relative:page;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shape id="_x0000_s1102" o:spid="_x0000_s1102" o:spt="55" type="#_x0000_t55" style="position:absolute;left:0pt;margin-left:87pt;margin-top:199.5pt;height:10.05pt;width:4.65pt;z-index:251625472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101" o:spid="_x0000_s1101" o:spt="55" type="#_x0000_t55" style="position:absolute;left:0pt;margin-left:87pt;margin-top:409.25pt;height:10.05pt;width:4.65pt;z-index:251626496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100" o:spid="_x0000_s1100" o:spt="55" type="#_x0000_t55" style="position:absolute;left:0pt;margin-left:87pt;margin-top:229.45pt;height:10.05pt;width:4.65pt;z-index:251627520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9" o:spid="_x0000_s1099" o:spt="55" type="#_x0000_t55" style="position:absolute;left:0pt;margin-left:87pt;margin-top:259.4pt;height:10.05pt;width:4.65pt;z-index:251628544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8" o:spid="_x0000_s1098" o:spt="55" type="#_x0000_t55" style="position:absolute;left:0pt;margin-left:87pt;margin-top:289.4pt;height:10.05pt;width:4.65pt;z-index:251629568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7" o:spid="_x0000_s1097" o:spt="55" type="#_x0000_t55" style="position:absolute;left:0pt;margin-left:87pt;margin-top:319.35pt;height:10.05pt;width:4.65pt;z-index:251630592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6" o:spid="_x0000_s1096" o:spt="55" type="#_x0000_t55" style="position:absolute;left:0pt;margin-left:87pt;margin-top:349.3pt;height:10.05pt;width:4.65pt;z-index:251631616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5" o:spid="_x0000_s1095" o:spt="55" type="#_x0000_t55" style="position:absolute;left:0pt;margin-left:87pt;margin-top:379.3pt;height:10.05pt;width:4.65pt;z-index:251632640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94" o:spid="_x0000_s1094" o:spt="1" style="position:absolute;left:0pt;margin-left:-71.7pt;margin-top:-71.95pt;height:842.25pt;width:170.3pt;z-index:251598848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93" o:spid="_x0000_s1093" o:spt="1" style="position:absolute;left:0pt;margin-left:-77.35pt;margin-top:188.95pt;height:242.2pt;width:175.55pt;z-index:251599872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文本框 12" o:spid="_x0000_s1092" o:spt="202" type="#_x0000_t202" style="position:absolute;left:0pt;margin-left:-71.75pt;margin-top:716.75pt;height:28.8pt;width:169.9pt;z-index:251600896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32" w:lineRule="exact"/>
                    <w:jc w:val="center"/>
                  </w:pPr>
                  <w:r>
                    <w:rPr>
                      <w:rFonts w:ascii="Impact" w:hAnsi="Impact"/>
                      <w:color w:val="333F50"/>
                      <w:kern w:val="24"/>
                      <w:sz w:val="36"/>
                      <w:szCs w:val="36"/>
                    </w:rPr>
                    <w:t>PERSONAL RESUME</w:t>
                  </w:r>
                </w:p>
              </w:txbxContent>
            </v:textbox>
          </v:shape>
        </w:pict>
      </w:r>
      <w:r>
        <w:pict>
          <v:rect id="矩形 9" o:spid="_x0000_s1030" o:spt="1" style="position:absolute;left:0pt;margin-left:-71.75pt;margin-top:104.95pt;height:37.2pt;width:170.3pt;z-index:2516019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600" w:lineRule="exact"/>
                    <w:jc w:val="center"/>
                  </w:pPr>
                  <w:r>
                    <w:rPr>
                      <w:rFonts w:hint="eastAsia" w:hAnsi="微软雅黑" w:eastAsia="微软雅黑"/>
                      <w:color w:val="333F50"/>
                      <w:kern w:val="24"/>
                      <w:sz w:val="44"/>
                      <w:szCs w:val="44"/>
                    </w:rPr>
                    <w:t>幸运日</w:t>
                  </w:r>
                </w:p>
              </w:txbxContent>
            </v:textbox>
          </v:rect>
        </w:pict>
      </w:r>
      <w:r>
        <w:pict>
          <v:rect id="_x0000_s1091" o:spid="_x0000_s1091" o:spt="1" style="position:absolute;left:0pt;margin-left:-71.7pt;margin-top:141.6pt;height:23.45pt;width:170.3pt;z-index:251602944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jc w:val="center"/>
                  </w:pPr>
                  <w:r>
                    <w:rPr>
                      <w:rFonts w:hint="eastAsia" w:hAnsi="微软雅黑" w:eastAsia="微软雅黑" w:cs="Times New Roman"/>
                      <w:color w:val="333F50"/>
                      <w:kern w:val="24"/>
                    </w:rPr>
                    <w:t>求职意向：产品经理</w:t>
                  </w:r>
                </w:p>
              </w:txbxContent>
            </v:textbox>
          </v:rect>
        </w:pict>
      </w:r>
      <w:r>
        <w:pict>
          <v:shape id="文本框 2" o:spid="_x0000_s1090" o:spt="202" type="#_x0000_t202" style="position:absolute;left:0pt;margin-left:-42.1pt;margin-top:181.75pt;height:249.4pt;width:48.6pt;z-index:251603968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生日：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现居：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学历：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专业：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手机：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微信：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微博：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邮箱：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-0.8pt;margin-top:181.75pt;height:249.4pt;width:99.8pt;z-index:251604992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600" w:lineRule="exact"/>
                  </w:pPr>
                  <w:r>
                    <w:rPr>
                      <w:rFonts w:hAnsi="Calibri" w:eastAsia="微软雅黑" w:cs="Times New Roman"/>
                      <w:color w:val="0D0D0D"/>
                      <w:sz w:val="22"/>
                    </w:rPr>
                    <w:t>1995.06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北京海淀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大学本科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视觉传达</w:t>
                  </w:r>
                </w:p>
                <w:p>
                  <w:pPr>
                    <w:spacing w:line="600" w:lineRule="exact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Ansi="Calibri" w:eastAsia="微软雅黑" w:cs="Times New Roman"/>
                      <w:color w:val="0D0D0D"/>
                      <w:sz w:val="22"/>
                    </w:rPr>
                    <w:t xml:space="preserve">152 0032 </w:t>
                  </w:r>
                  <w:r>
                    <w:rPr>
                      <w:rFonts w:hint="eastAsia" w:hAnsi="Calibri" w:eastAsia="微软雅黑" w:cs="Times New Roman"/>
                      <w:color w:val="0D0D0D"/>
                      <w:sz w:val="22"/>
                      <w:lang w:val="en-US" w:eastAsia="zh-CN"/>
                    </w:rPr>
                    <w:t>000</w:t>
                  </w:r>
                </w:p>
                <w:p>
                  <w:pPr>
                    <w:spacing w:line="600" w:lineRule="exact"/>
                    <w:rPr>
                      <w:rFonts w:hint="eastAsia" w:hAnsi="Calibri" w:eastAsia="微软雅黑" w:cs="Times New Roman"/>
                      <w:color w:val="0D0D0D"/>
                      <w:sz w:val="22"/>
                      <w:lang w:val="en-US" w:eastAsia="zh-CN"/>
                    </w:rPr>
                  </w:pPr>
                  <w:r>
                    <w:rPr>
                      <w:rFonts w:hint="eastAsia" w:hAnsi="Calibri" w:eastAsia="微软雅黑" w:cs="Times New Roman"/>
                      <w:color w:val="0D0D0D"/>
                      <w:sz w:val="22"/>
                      <w:lang w:val="en-US" w:eastAsia="zh-CN"/>
                    </w:rPr>
                    <w:t>Xingyunri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香瓜手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Ansi="Calibri" w:cs="Times New Roman"/>
                      <w:color w:val="0D0D0D"/>
                      <w:sz w:val="22"/>
                    </w:rPr>
                    <w:t>docer@qq.com</w:t>
                  </w:r>
                </w:p>
              </w:txbxContent>
            </v:textbox>
          </v:shape>
        </w:pict>
      </w:r>
      <w:r>
        <w:pict>
          <v:shape id="微信" o:spid="_x0000_s1088" o:spt="100" style="position:absolute;left:0pt;margin-left:-58.8pt;margin-top:349.2pt;height:9.45pt;width:9.75pt;z-index:251616256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adj=",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<v:path o:connecttype="segments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微博" o:spid="_x0000_s1087" o:spt="100" style="position:absolute;left:0pt;margin-left:-59.55pt;margin-top:378.75pt;height:9.45pt;width:10.5pt;z-index:251617280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adj=",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<v:path o:connecttype="segments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86" o:spid="_x0000_s1086" o:spt="100" style="position:absolute;left:0pt;margin-left:-57.25pt;margin-top:228.95pt;height:10.9pt;width:6.4pt;z-index:251618304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adj="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8.16463888888889mm"/>
          </v:shape>
        </w:pict>
      </w:r>
      <w:r>
        <w:pict>
          <v:shape id="_x0000_s1085" o:spid="_x0000_s1085" o:spt="100" style="position:absolute;left:0pt;margin-left:-58.9pt;margin-top:319.2pt;height:10pt;width:10pt;z-index:251619328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adj="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4" o:spid="_x0000_s1084" o:spt="100" style="position:absolute;left:0pt;margin-left:-59.55pt;margin-top:199.3pt;height:9.95pt;width:10.6pt;z-index:251620352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adj=",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type="segments"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齿轮" o:spid="_x0000_s1083" o:spt="100" style="position:absolute;left:0pt;margin-left:-59.55pt;margin-top:289pt;height:10.4pt;width:10.95pt;z-index:251621376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adj=",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<v:path o:connecttype="segments"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2" o:spid="_x0000_s1082" o:spt="100" style="position:absolute;left:0pt;margin-left:-58.9pt;margin-top:408.05pt;height:10.35pt;width:10pt;z-index:251622400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adj="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42" o:spid="_x0000_s1081" o:spt="100" style="position:absolute;left:0pt;margin-left:-59.85pt;margin-top:260.4pt;height:8.5pt;width:12.15pt;z-index:251623424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adj=",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<v:path o:connecttype="segments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文本框 164" o:spid="_x0000_s1080" o:spt="202" type="#_x0000_t202" style="position:absolute;left:0pt;margin-left:125.3pt;margin-top:-2.6pt;height:79.2pt;width:357.8pt;z-index:251633664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2013.09 -- 2017.06           湖北工业大学            企业管理专业 / 本科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2013.09 -- 2017.06           湖北工业大学            平面设计专业 / 选修</w:t>
                  </w:r>
                </w:p>
              </w:txbxContent>
            </v:textbox>
          </v:shape>
        </w:pict>
      </w:r>
      <w:r>
        <w:pict>
          <v:shape id="文本框 165" o:spid="_x0000_s1079" o:spt="202" type="#_x0000_t202" style="position:absolute;left:0pt;margin-left:155.65pt;margin-top:-35.75pt;height:24.25pt;width:103.4pt;z-index:251634688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 xml:space="preserve">教育背景 </w:t>
                  </w:r>
                </w:p>
              </w:txbxContent>
            </v:textbox>
          </v:shape>
        </w:pict>
      </w:r>
      <w:r>
        <w:pict>
          <v:shape id="文本框 169" o:spid="_x0000_s1078" o:spt="202" type="#_x0000_t202" style="position:absolute;left:0pt;margin-left:125.3pt;margin-top:108.9pt;height:235.2pt;width:357.8pt;z-index:251635712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武汉云印网络科技有限公司         策划专员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项目进行期，能够制定短期目标，引导团队成员完成各项任务，来进行项目进度管理；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负责项目的推广，内测期利用微博与讲座结合获得310客户；</w:t>
                  </w:r>
                </w:p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武汉云印网络科技有限公司         策划总监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项目进行期，能够制定短期目标，引导团队成员完成各项任务，来进行项目进度管理；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善用目标激励与情感激励，参赛小组至今仍保持团队文化。</w:t>
                  </w:r>
                </w:p>
              </w:txbxContent>
            </v:textbox>
          </v:shape>
        </w:pict>
      </w:r>
      <w:r>
        <w:pict>
          <v:shape id="文本框 171" o:spid="_x0000_s1077" o:spt="202" type="#_x0000_t202" style="position:absolute;left:0pt;margin-left:155.65pt;margin-top:75.8pt;height:24.25pt;width:103.4pt;z-index:251636736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文本框 184" o:spid="_x0000_s1076" o:spt="202" type="#_x0000_t202" style="position:absolute;left:0pt;margin-left:125.3pt;margin-top:396.15pt;height:139.2pt;width:357.8pt;z-index:251637760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湖工工程院会计系办公室            行政助理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内务支持：  负责收发传真复印、扫描文档、收发信件、文件、快递等；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活动支持：  负责学校员工活动，各会议安排、组织、文体活动安排等；</w:t>
                  </w:r>
                </w:p>
              </w:txbxContent>
            </v:textbox>
          </v:shape>
        </w:pict>
      </w:r>
      <w:r>
        <w:pict>
          <v:shape id="文本框 185" o:spid="_x0000_s1075" o:spt="202" type="#_x0000_t202" style="position:absolute;left:0pt;margin-left:155.65pt;margin-top:363.05pt;height:24.25pt;width:103.4pt;z-index:251638784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校内实践</w:t>
                  </w:r>
                </w:p>
              </w:txbxContent>
            </v:textbox>
          </v:shape>
        </w:pict>
      </w:r>
      <w:r>
        <w:pict>
          <v:shape id="文本框 188" o:spid="_x0000_s1074" o:spt="202" type="#_x0000_t202" style="position:absolute;left:0pt;margin-left:125.3pt;margin-top:550.1pt;height:61.2pt;width:357.8pt;z-index:251639808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通用技能证书：  英语四级证书、普通话二级甲等证书、机动车驾驶证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专业技能证书：  Adobe认证设计师资质，WPS年度最佳设计师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活动荣誉奖励：  2014年湖北省创青春创业计划移动专项赛银奖</w:t>
                  </w:r>
                </w:p>
              </w:txbxContent>
            </v:textbox>
          </v:shape>
        </w:pict>
      </w:r>
      <w:r>
        <w:pict>
          <v:shape id="文本框 189" o:spid="_x0000_s1073" o:spt="202" type="#_x0000_t202" style="position:absolute;left:0pt;margin-left:155.65pt;margin-top:517pt;height:24.25pt;width:103.4pt;z-index:251640832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证书奖励</w:t>
                  </w:r>
                </w:p>
              </w:txbxContent>
            </v:textbox>
          </v:shape>
        </w:pict>
      </w:r>
      <w:r>
        <w:pict>
          <v:line id="_x0000_s1072" o:spid="_x0000_s1072" o:spt="20" style="position:absolute;left:0pt;margin-left:131.05pt;margin-top:-7.05pt;height:0pt;width:341.45pt;z-index:251641856;mso-width-relative:page;mso-height-relative:page;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71" o:spid="_x0000_s1071" o:spt="20" style="position:absolute;left:0pt;margin-left:131.05pt;margin-top:104.45pt;height:0pt;width:341.45pt;z-index:251642880;mso-width-relative:page;mso-height-relative:page;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70" o:spid="_x0000_s1070" o:spt="20" style="position:absolute;left:0pt;margin-left:131.05pt;margin-top:391.7pt;height:0pt;width:341.45pt;z-index:251643904;mso-width-relative:page;mso-height-relative:page;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69" o:spid="_x0000_s1069" o:spt="20" style="position:absolute;left:0pt;margin-left:131.05pt;margin-top:545.7pt;height:0pt;width:341.45pt;z-index:251644928;mso-width-relative:page;mso-height-relative:page;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68" o:spid="_x0000_s1068" o:spt="20" style="position:absolute;left:0pt;margin-left:131.05pt;margin-top:675.4pt;height:0pt;width:341.45pt;z-index:251645952;mso-width-relative:page;mso-height-relative:page;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shape id="文本框 193" o:spid="_x0000_s1067" o:spt="202" type="#_x0000_t202" style="position:absolute;left:0pt;margin-left:125.3pt;margin-top:679.8pt;height:61.2pt;width:357.8pt;z-index:251646976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</w:r>
                </w:p>
              </w:txbxContent>
            </v:textbox>
          </v:shape>
        </w:pict>
      </w:r>
      <w:r>
        <w:pict>
          <v:shape id="文本框 194" o:spid="_x0000_s1066" o:spt="202" type="#_x0000_t202" style="position:absolute;left:0pt;margin-left:155.65pt;margin-top:646.75pt;height:24.25pt;width:103.4pt;z-index:251648000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_x0000_s1065" o:spid="_x0000_s1065" o:spt="1" style="position:absolute;left:0pt;margin-left:131.05pt;margin-top:-33.65pt;height:22.45pt;width:22.45pt;z-index:251649024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4" o:spid="_x0000_s1064" o:spt="1" style="position:absolute;left:0pt;margin-left:131.05pt;margin-top:77.65pt;height:22.45pt;width:22.45pt;z-index:251650048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3" o:spid="_x0000_s1063" o:spt="1" style="position:absolute;left:0pt;margin-left:131.05pt;margin-top:362.25pt;height:22.45pt;width:22.45pt;z-index:251651072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2" o:spid="_x0000_s1062" o:spt="1" style="position:absolute;left:0pt;margin-left:131.05pt;margin-top:514.95pt;height:22.45pt;width:22.45pt;z-index:251652096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1" o:spid="_x0000_s1061" o:spt="1" style="position:absolute;left:0pt;margin-left:131.05pt;margin-top:643.7pt;height:22.45pt;width:22.45pt;z-index:251653120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_x0000_s1060" o:spid="_x0000_s1060" o:spt="100" style="position:absolute;left:0pt;margin-left:134.35pt;margin-top:-27.25pt;height:9.7pt;width:16.8pt;z-index:251654144;v-text-anchor:middle;mso-width-relative:page;mso-height-relative:page;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adj="," path="m6649,1054l3324,0,0,1054,1706,1594,1398,3223,3324,3908,5251,3223,4943,1594,6649,1054xe">
            <v:path o:connecttype="segments" o:connectlocs="61096378,9511892;30543602,0;0,9511892;15676111,14385159;12845954,29086164;30543602,35267997;48250423,29086164;45420266,14385159;61096378,9511892" o:connectangles="0,0,0,0,0,0,0,0,0"/>
            <v:fill focussize="0,0"/>
            <v:stroke on="f" weight="4.5pt" joinstyle="miter"/>
            <v:imagedata o:title=""/>
            <o:lock v:ext="edit"/>
          </v:shape>
        </w:pict>
      </w:r>
      <w:r>
        <w:pict>
          <v:shape id="_x0000_s1059" o:spid="_x0000_s1059" o:spt="100" style="position:absolute;left:0pt;margin-left:135.7pt;margin-top:82.85pt;height:12.1pt;width:13.1pt;z-index:251655168;v-text-anchor:middle;mso-width-relative:page;mso-height-relative:page;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adj=",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<v:path o:connecttype="segments"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8" o:spid="_x0000_s1058" o:spt="100" style="position:absolute;left:0pt;margin-left:135.25pt;margin-top:367.1pt;height:11.2pt;width:13pt;z-index:251656192;v-text-anchor:middle;mso-width-relative:page;mso-height-relative:page;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adj=",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<v:path o:connecttype="segments"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7" o:spid="_x0000_s1057" o:spt="100" style="position:absolute;left:0pt;margin-left:136.25pt;margin-top:520pt;height:13pt;width:12.05pt;z-index:251657216;v-text-anchor:middle;mso-width-relative:page;mso-height-relative:page;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adj=",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<v:path o:connecttype="segments"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6" o:spid="_x0000_s1056" o:spt="100" style="position:absolute;left:0pt;margin-left:136.65pt;margin-top:647.8pt;height:14.2pt;width:11.2pt;z-index:251658240;v-text-anchor:middle;mso-width-relative:page;mso-height-relative:page;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rect id="_x0000_s1055" o:spid="_x0000_s1055" o:spt="1" style="position:absolute;left:0pt;margin-left:-90pt;margin-top:-71.95pt;height:842.25pt;width:17.85pt;z-index:251659264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<v:path/>
            <v:fill on="t" focussize="0,0"/>
            <v:stroke on="f" weight="1pt"/>
            <v:imagedata o:title=""/>
            <o:lock v:ext="edit"/>
          </v:rect>
        </w:pic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-596900</wp:posOffset>
            </wp:positionH>
            <wp:positionV relativeFrom="paragraph">
              <wp:posOffset>-378460</wp:posOffset>
            </wp:positionV>
            <wp:extent cx="1530350" cy="1530985"/>
            <wp:effectExtent l="0" t="0" r="0" b="0"/>
            <wp:wrapNone/>
            <wp:docPr id="71" name="图片 71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530872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pict>
          <v:rect id="_x0000_s1052" o:spid="_x0000_s1052" o:spt="1" style="position:absolute;left:0pt;margin-left:33.15pt;margin-top:2.4pt;height:46.2pt;width:343.8pt;z-index:251667456;mso-width-relative:page;mso-height-relative:page;" filled="f" stroked="f" coordsize="21600,21600" o:gfxdata="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Vfdcq1wAAAAgBAAAPAAAAAAAAAAEAIAAAACIAAABkcnMvZG93bnJldi54&#10;bWxQSwECFAAUAAAACACHTuJAz7AKVYkBAADuAgAADgAAAAAAAAABACAAAAAmAQAAZHJzL2Uyb0Rv&#10;Yy54bWxQSwUGAAAAAAYABgBZAQAAIQ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780" w:lineRule="exact"/>
                  </w:pPr>
                  <w:r>
                    <w:rPr>
                      <w:rFonts w:hint="eastAsia" w:ascii="造字工房力黑（非商用）常规体" w:hAnsi="造字工房力黑（非商用）常规体" w:eastAsia="造字工房力黑（非商用）常规体"/>
                      <w:color w:val="FFFFFF"/>
                      <w:kern w:val="24"/>
                      <w:sz w:val="64"/>
                      <w:szCs w:val="64"/>
                    </w:rPr>
                    <w:t xml:space="preserve">自荐信   </w:t>
                  </w:r>
                  <w:r>
                    <w:rPr>
                      <w:rFonts w:ascii="Impact" w:hAnsi="Impact" w:eastAsia="方正兰亭黑简体"/>
                      <w:color w:val="FFFFFF" w:themeColor="background1"/>
                      <w:kern w:val="24"/>
                      <w:sz w:val="64"/>
                      <w:szCs w:val="64"/>
                    </w:rPr>
                    <w:t xml:space="preserve">COVER LETTER </w:t>
                  </w:r>
                </w:p>
              </w:txbxContent>
            </v:textbox>
          </v:rect>
        </w:pict>
      </w:r>
      <w:r>
        <w:pict>
          <v:rect id="_x0000_s1054" o:spid="_x0000_s1054" o:spt="1" style="position:absolute;left:0pt;margin-left:-90pt;margin-top:-20.15pt;height:91.45pt;width:595.25pt;z-index:251663360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nP/8v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Cc//y/zwEAAHIDAAAOAAAAAAAAAAEA&#10;IAAAACoBAABkcnMvZTJvRG9jLnhtbFBLBQYAAAAABgAGAFkBAABr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rect id="_x0000_s1053" o:spid="_x0000_s1053" o:spt="1" style="position:absolute;left:0pt;margin-left:-46.7pt;margin-top:123.75pt;height:513.2pt;width:508.75pt;z-index:251665408;mso-width-relative:page;mso-height-relative:page;" filled="f" stroked="f" coordsize="21600,21600" o:gfxdata="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82683AAAAAwBAAAPAAAAAAAAAAEAIAAAACIAAABkcnMvZG93&#10;bnJldi54bWxQSwECFAAUAAAACACHTuJAyqssoooBAADvAgAADgAAAAAAAAABACAAAAArAQAAZHJz&#10;L2Uyb0RvYy54bWxQSwUGAAAAAAYABgBZAQAAJw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>尊敬的领导：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您好！</w:t>
                  </w: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我相信自己，更相信你，给我一个机会，蓄势而发的我会还您一个惊喜！ 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祝愿贵公司事业蒸蒸日上！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>此致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敬礼！                                  </w:t>
                  </w:r>
                </w:p>
              </w:txbxContent>
            </v:textbox>
          </v:rect>
        </w:pict>
      </w:r>
      <w:r>
        <w:pict>
          <v:rect id="矩形 76" o:spid="_x0000_s1045" o:spt="1" style="position:absolute;left:0pt;margin-left:323.3pt;margin-top:664pt;height:80pt;width:128.85pt;mso-wrap-style:none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/>
                    <w:jc w:val="right"/>
                  </w:pPr>
                  <w:r>
                    <w:rPr>
                      <w:rFonts w:hint="eastAsia" w:ascii="方正硬笔行书简体" w:eastAsiaTheme="minorEastAsia"/>
                      <w:color w:val="333F50"/>
                      <w:kern w:val="24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hint="eastAsia" w:eastAsia="方正硬笔行书简体"/>
                      <w:color w:val="333F50"/>
                      <w:kern w:val="24"/>
                      <w:sz w:val="56"/>
                      <w:szCs w:val="56"/>
                    </w:rPr>
                    <w:t>幸运日</w:t>
                  </w:r>
                </w:p>
                <w:p>
                  <w:pPr>
                    <w:pStyle w:val="2"/>
                    <w:spacing w:before="0" w:beforeAutospacing="0" w:after="0" w:afterAutospacing="0" w:line="520" w:lineRule="exact"/>
                    <w:jc w:val="righ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  <w:sz w:val="28"/>
                      <w:szCs w:val="28"/>
                    </w:rPr>
                    <w:t>日期：2018.10.19</w:t>
                  </w:r>
                </w:p>
              </w:txbxContent>
            </v:textbox>
          </v:rect>
        </w:pic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w:pict>
          <v:rect id="_x0000_s1120" o:spid="_x0000_s1120" o:spt="1" style="position:absolute;left:0pt;margin-left:122.9pt;margin-top:623.25pt;height:65.7pt;width:212.8pt;z-index:251675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2"/>
                      <w:szCs w:val="32"/>
                      <w:lang w:eastAsia="zh-CN"/>
                    </w:rPr>
                    <w:t>手机：</w:t>
                  </w:r>
                  <w:r>
                    <w:rPr>
                      <w:rFonts w:hint="eastAsia"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139000000000</w:t>
                  </w:r>
                </w:p>
                <w:p>
                  <w:pPr>
                    <w:rPr>
                      <w:rFonts w:hint="eastAsia"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邮箱：5123546@qq.com</w:t>
                  </w:r>
                </w:p>
              </w:txbxContent>
            </v:textbox>
          </v:rect>
        </w:pict>
      </w:r>
      <w:r>
        <w:pict>
          <v:rect id="_x0000_s1116" o:spid="_x0000_s1116" o:spt="1" style="position:absolute;left:0pt;margin-left:19.65pt;margin-top:609.3pt;height:96.8pt;width:381.1pt;z-index:251587584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nP/8v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Cc//y/zwEAAHIDAAAOAAAAAAAAAAEA&#10;IAAAACoBAABkcnMvZTJvRG9jLnhtbFBLBQYAAAAABgAGAFkBAABrBQAAAAA=&#10;">
            <v:path/>
            <v:fill on="t" color2="#FFFFFF" focussize="0,0"/>
            <v:stroke on="f" weight="2pt"/>
            <v:imagedata o:title=""/>
            <o:lock v:ext="edit" aspectratio="f"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882790"/>
    <w:rsid w:val="0018101A"/>
    <w:rsid w:val="001B6E02"/>
    <w:rsid w:val="002C2436"/>
    <w:rsid w:val="00375B5A"/>
    <w:rsid w:val="003E179A"/>
    <w:rsid w:val="00536014"/>
    <w:rsid w:val="00575C2D"/>
    <w:rsid w:val="005A57C6"/>
    <w:rsid w:val="00607720"/>
    <w:rsid w:val="006D204E"/>
    <w:rsid w:val="006E3D25"/>
    <w:rsid w:val="009B3191"/>
    <w:rsid w:val="00E64177"/>
    <w:rsid w:val="01886F12"/>
    <w:rsid w:val="09EB7E94"/>
    <w:rsid w:val="0E882790"/>
    <w:rsid w:val="1B173A4B"/>
    <w:rsid w:val="1BB6581B"/>
    <w:rsid w:val="1BCD0A55"/>
    <w:rsid w:val="2A140A36"/>
    <w:rsid w:val="2CE51179"/>
    <w:rsid w:val="3039120C"/>
    <w:rsid w:val="30AA6F81"/>
    <w:rsid w:val="395475E9"/>
    <w:rsid w:val="408E1DC4"/>
    <w:rsid w:val="44214672"/>
    <w:rsid w:val="44EF7F59"/>
    <w:rsid w:val="46A365C7"/>
    <w:rsid w:val="55F80E61"/>
    <w:rsid w:val="5B7560A7"/>
    <w:rsid w:val="5ECE51BC"/>
    <w:rsid w:val="64804A4F"/>
    <w:rsid w:val="65CE3FEB"/>
    <w:rsid w:val="67E42327"/>
    <w:rsid w:val="6A857B7B"/>
    <w:rsid w:val="6F2202A5"/>
    <w:rsid w:val="7C47402E"/>
    <w:rsid w:val="7FEC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2017&#31179;&#25307;&#26368;&#26032;&#31616;&#21382;&#12305;&#20114;&#32852;&#32593;&#31867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30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2"/>
    <customShpInfo spid="_x0000_s1054"/>
    <customShpInfo spid="_x0000_s1053"/>
    <customShpInfo spid="_x0000_s1045"/>
    <customShpInfo spid="_x0000_s1120"/>
    <customShpInfo spid="_x0000_s11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【2017秋招最新简历】互联网类求职简历.docx</Template>
  <Pages>4</Pages>
  <Words>11</Words>
  <Characters>68</Characters>
  <Lines>1</Lines>
  <Paragraphs>1</Paragraphs>
  <TotalTime>4</TotalTime>
  <ScaleCrop>false</ScaleCrop>
  <LinksUpToDate>false</LinksUpToDate>
  <CharactersWithSpaces>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2017-09-28T08:20:00Z</dcterms:created>
  <dc:creator>Administrator</dc:creator>
  <cp:lastModifiedBy>WPS_1528193819</cp:lastModifiedBy>
  <dcterms:modified xsi:type="dcterms:W3CDTF">2018-07-24T04:40:31Z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