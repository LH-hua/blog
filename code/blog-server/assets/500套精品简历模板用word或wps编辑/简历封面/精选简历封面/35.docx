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-480695</wp:posOffset>
                </wp:positionV>
                <wp:extent cx="7640955" cy="10741660"/>
                <wp:effectExtent l="0" t="0" r="17145" b="25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95" y="219075"/>
                          <a:ext cx="7640955" cy="1074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-37.85pt;height:845.8pt;width:601.65pt;z-index:-251659264;v-text-anchor:middle;mso-width-relative:page;mso-height-relative:page;" fillcolor="#FFFFFF [3212]" filled="t" stroked="f" coordsize="21600,21600" o:gfxdata="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rb3Kg2wAAAA0BAAAPAAAAAAAAAAEAIAAAACIAAABkcnMvZG93bnJldi54bWxQSwECFAAUAAAA&#10;CACHTuJAn8ib+F0CAACJ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7277100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617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32.7pt;margin-top:573pt;height:11.3pt;width:11.3pt;z-index:251670528;mso-width-relative:page;mso-height-relative:page;" fillcolor="#25617D" filled="t" stroked="f" coordsize="4545,4545" o:gfxdata="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oyDadgAAAANAQAADwAAAAAAAAABACAAAAAiAAAAZHJzL2Rvd25y&#10;ZXYueG1sUEsBAhQAFAAAAAgAh07iQAiMcfY4BAAA+AwAAA4AAAAAAAAAAQAgAAAAJwEAAGRycy9l&#10;Mm9Eb2MueG1sUEsFBgAAAAAGAAYAWQEAANE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7644765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617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32.45pt;margin-top:601.95pt;height:9.25pt;width:11.3pt;z-index:251671552;mso-width-relative:page;mso-height-relative:page;" fillcolor="#25617D" filled="t" stroked="f" coordsize="4099,3358" o:gfxdata="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PQkPWTcAAAADQEAAA8AAAAAAAAAAQAgAAAAIgAAAGRycy9kb3ducmV2&#10;LnhtbFBLAQIUABQAAAAIAIdO4kA5sCnHTwUAAEAVAAAOAAAAAAAAAAEAIAAAACsBAABkcnMvZTJv&#10;RG9jLnhtbFBLBQYAAAAABgAGAFkBAADsCA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5991225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5617D"/>
                                <w:spacing w:val="60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617D"/>
                                <w:spacing w:val="60"/>
                                <w:sz w:val="56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5pt;margin-top:471.75pt;height:90pt;width:161.25pt;z-index:251666432;mso-width-relative:page;mso-height-relative:page;" filled="f" stroked="f" coordsize="21600,21600" o:gfxdata="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XkdQvXAAAADAEAAA8AAAAAAAAAAQAgAAAAIgAAAGRycy9kb3ducmV2LnhtbFBLAQIUABQA&#10;AAAIAIdO4kDVTpQNKgIAACs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5617D"/>
                          <w:spacing w:val="60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617D"/>
                          <w:spacing w:val="60"/>
                          <w:sz w:val="56"/>
                          <w:lang w:eastAsia="zh-CN"/>
                        </w:rPr>
                        <w:t>幸运日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7181850</wp:posOffset>
                </wp:positionV>
                <wp:extent cx="1835785" cy="1552575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xingyunri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49.75pt;margin-top:565.5pt;height:122.25pt;width:144.55pt;z-index:251668480;mso-width-relative:page;mso-height-relative:page;" filled="f" stroked="f" coordsize="21600,21600" o:gfxdata="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diFI2QAAAA0BAAAPAAAAAAAAAAEAIAAAACIAAABkcnMvZG93bnJldi54bWxQSwECFAAU&#10;AAAACACHTuJA0zJxGikCAAAp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xingyunri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sz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3112770</wp:posOffset>
            </wp:positionV>
            <wp:extent cx="1991995" cy="1993265"/>
            <wp:effectExtent l="0" t="0" r="0" b="0"/>
            <wp:wrapNone/>
            <wp:docPr id="2" name="图片 2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993265"/>
                    </a:xfrm>
                    <a:prstGeom prst="ellipse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1583055</wp:posOffset>
                </wp:positionV>
                <wp:extent cx="2261235" cy="8375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0000">
                          <a:off x="2515870" y="4352290"/>
                          <a:ext cx="2261235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5pt;margin-top:124.65pt;height:65.95pt;width:178.05pt;rotation:-2883584f;z-index:251748352;mso-width-relative:page;mso-height-relative:page;" filled="f" stroked="f" coordsize="21600,21600" o:gfxdata="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acTo2AAAAAsBAAAPAAAAAAAAAAEAIAAAACIAAABkcnMvZG93bnJldi54&#10;bWxQSwECFAAUAAAACACHTuJAJKziNzMCAAAz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683260</wp:posOffset>
                </wp:positionV>
                <wp:extent cx="3371850" cy="10229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7549">
                          <a:off x="0" y="0"/>
                          <a:ext cx="337185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Arial" w:hAnsi="Arial" w:eastAsia="微软雅黑" w:cs="Arial"/>
                                <w:color w:val="25617D"/>
                                <w:spacing w:val="20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25617D"/>
                                <w:spacing w:val="20"/>
                                <w:sz w:val="72"/>
                                <w:szCs w:val="5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53.8pt;height:80.55pt;width:265.5pt;rotation:-2875338f;z-index:251747328;mso-width-relative:page;mso-height-relative:page;" filled="f" stroked="f" coordsize="21600,21600" o:gfxdata="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2Xmp3AAAAAsBAAAPAAAAAAAAAAEAIAAAACIAAABkcnMvZG93bnJldi54bWxQ&#10;SwECFAAUAAAACACHTuJAmZsPiiwCAAA2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rPr>
                          <w:rFonts w:ascii="Arial" w:hAnsi="Arial" w:eastAsia="微软雅黑" w:cs="Arial"/>
                          <w:color w:val="25617D"/>
                          <w:spacing w:val="20"/>
                          <w:sz w:val="56"/>
                          <w:szCs w:val="48"/>
                        </w:rPr>
                      </w:pPr>
                      <w:r>
                        <w:rPr>
                          <w:rFonts w:ascii="Arial" w:hAnsi="Arial" w:eastAsia="微软雅黑" w:cs="Arial"/>
                          <w:color w:val="25617D"/>
                          <w:spacing w:val="20"/>
                          <w:sz w:val="72"/>
                          <w:szCs w:val="5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-5172710</wp:posOffset>
                </wp:positionH>
                <wp:positionV relativeFrom="paragraph">
                  <wp:posOffset>2380615</wp:posOffset>
                </wp:positionV>
                <wp:extent cx="13286105" cy="762000"/>
                <wp:effectExtent l="0" t="4514850" r="0" b="451485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742">
                          <a:off x="0" y="0"/>
                          <a:ext cx="13286283" cy="762000"/>
                        </a:xfrm>
                        <a:prstGeom prst="parallelogram">
                          <a:avLst/>
                        </a:prstGeom>
                        <a:solidFill>
                          <a:srgbClr val="2561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07.3pt;margin-top:187.45pt;height:60pt;width:1046.15pt;rotation:-2877312f;z-index:251658240;v-text-anchor:middle;mso-width-relative:page;mso-height-relative:page;" fillcolor="#25617D" filled="t" stroked="f" coordsize="21600,21600" o:gfxdata="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wEEr2QAAAA0BAAAPAAAAAAAAAAEAIAAAACIAAABkcnMvZG93&#10;bnJldi54bWxQSwECFAAUAAAACACHTuJACBSA6HECAACfBAAADgAAAAAAAAABACAAAAAoAQAAZHJz&#10;L2Uyb0RvYy54bWxQSwUGAAAAAAYABgBZAQAACwYAAAAA&#10;" adj="31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63F02"/>
    <w:rsid w:val="00104A0E"/>
    <w:rsid w:val="00211968"/>
    <w:rsid w:val="003061C3"/>
    <w:rsid w:val="00311A52"/>
    <w:rsid w:val="003B06CA"/>
    <w:rsid w:val="003D0F6A"/>
    <w:rsid w:val="00632513"/>
    <w:rsid w:val="00685D50"/>
    <w:rsid w:val="0094053F"/>
    <w:rsid w:val="00A82923"/>
    <w:rsid w:val="00AB2FEE"/>
    <w:rsid w:val="00B22193"/>
    <w:rsid w:val="00D41F4F"/>
    <w:rsid w:val="00DA2881"/>
    <w:rsid w:val="00DF3C2A"/>
    <w:rsid w:val="00E44648"/>
    <w:rsid w:val="08AE710A"/>
    <w:rsid w:val="0D611B83"/>
    <w:rsid w:val="0FE97E8B"/>
    <w:rsid w:val="28B716EB"/>
    <w:rsid w:val="423D55B8"/>
    <w:rsid w:val="42640A74"/>
    <w:rsid w:val="5A836943"/>
    <w:rsid w:val="5B3016B1"/>
    <w:rsid w:val="6E263F02"/>
    <w:rsid w:val="6F1C4FB3"/>
    <w:rsid w:val="73923699"/>
    <w:rsid w:val="73966E26"/>
    <w:rsid w:val="7B8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&#23553;&#38754;+&#31616;&#21382;+&#33258;&#33616;&#20449;+&#23553;&#24213;&#27714;&#32844;&#31616;&#21382;&#22871;&#39184;&#31616;&#27905;&#39118;&#26684;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简历封面+简历+自荐信+封底求职简历套餐简洁风格2.docx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2017-07-18T14:32:00Z</dcterms:created>
  <dc:creator>kedao</dc:creator>
  <cp:lastModifiedBy>WPS_1528193819</cp:lastModifiedBy>
  <dcterms:modified xsi:type="dcterms:W3CDTF">2018-07-26T06:10:12Z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