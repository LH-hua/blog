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group id="_x0000_s1051" o:spid="_x0000_s1051" o:spt="203" style="position:absolute;left:0pt;margin-left:25.6pt;margin-top:45.65pt;height:102.55pt;width:364.1pt;z-index:251664384;mso-width-relative:page;mso-height-relative:page;" coordorigin="2312,2353" coordsize="7282,2051">
            <o:lock v:ext="edit"/>
            <v:shape id="Freeform 145" o:spid="_x0000_s1035" o:spt="100" style="position:absolute;left:2312;top:2353;height:2046;width:1510;" fillcolor="#29869F" filled="t" stroked="f" coordsize="269,364" o:gfxdata="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Ytt43tcAAAAJAQAADwAAAAAAAAABACAAAAAiAAAAZHJzL2Rvd25yZXYueG1sUEsBAhQAFAAAAAgA&#10;h07iQBXT5pa2BQAAXyEAAA4AAAAAAAAAAQAgAAAAJgEAAGRycy9lMm9Eb2MueG1sUEsFBgAAAAAG&#10;AAYAWQEAAE4JAAAAAA==&#10;" adj=",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<v:path o:connecttype="segments"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51" o:spid="_x0000_s1037" o:spt="100" style="position:absolute;left:6449;top:3002;height:1400;width:1146;" fillcolor="#29869F" filled="t" stroked="f" coordsize="204,249" o:gfxdata="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CSILsX2QAAAAsB&#10;AAAPAAAAAAAAAAEAIAAAACIAAABkcnMvZG93bnJldi54bWxQSwECFAAUAAAACACHTuJAl2JgwXAD&#10;AADDDQAADgAAAAAAAAABACAAAAAoAQAAZHJzL2Uyb0RvYy54bWxQSwUGAAAAAAYABgBZAQAACgcA&#10;AAAA&#10;" adj=",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<v:path o:connecttype="segments"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<v:fill on="t" focussize="0,0"/>
              <v:stroke on="f" joinstyle="round"/>
              <v:imagedata o:title=""/>
              <o:lock v:ext="edit"/>
            </v:shape>
            <v:shape id="Freeform 152" o:spid="_x0000_s1038" o:spt="100" style="position:absolute;left:6490;top:3273;height:891;width:859;" fillcolor="#29869F" filled="t" stroked="f" coordsize="153,159" o:gfxdata="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Mk4Fo9wAAAALAQAADwAAAAAAAAABACAAAAAiAAAAZHJzL2Rvd25yZXYueG1s&#10;UEsBAhQAFAAAAAgAh07iQOl1XDK8AwAAzw8AAA4AAAAAAAAAAQAgAAAAKwEAAGRycy9lMm9Eb2Mu&#10;eG1sUEsFBgAAAAAGAAYAWQEAAFkHAAAAAA==&#10;" adj=",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<v:path o:connecttype="segments"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54" o:spid="_x0000_s1039" o:spt="100" style="position:absolute;left:6164;top:2367;height:551;width:751;" fillcolor="#29869F" filled="t" stroked="f" coordsize="134,98" o:gfxdata="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ePz612wAAAAoBAAAPAAAAAAAAAAEAIAAAACIAAABkcnMvZG93bnJldi54bWxQSwECFAAU&#10;AAAACACHTuJAICpMRH0DAABUDwAADgAAAAAAAAABACAAAAAqAQAAZHJzL2Uyb0RvYy54bWxQSwUG&#10;AAAAAAYABgBZAQAAGQcAAAAA&#10;" adj=",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<v:path o:connecttype="segments"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<v:fill on="t" focussize="0,0"/>
              <v:stroke on="f" joinstyle="round"/>
              <v:imagedata o:title=""/>
              <o:lock v:ext="edit"/>
            </v:shape>
            <v:shape id="Freeform 157" o:spid="_x0000_s1041" o:spt="100" style="position:absolute;left:8089;top:2424;height:1973;width:1505;" fillcolor="#29869F" filled="t" stroked="f" coordsize="268,351" o:gfxdata="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CIthj2gAAAAsBAAAP&#10;AAAAAAAAAAEAIAAAACIAAABkcnMvZG93bnJldi54bWxQSwECFAAUAAAACACHTuJAi4Xs2DMDAADh&#10;CwAADgAAAAAAAAABACAAAAApAQAAZHJzL2Uyb0RvYy54bWxQSwUGAAAAAAYABgBZAQAAzgYAAAAA&#10;" adj=",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<v:path o:connecttype="segments" o:connectlocs="971142,0;191229,0;52494,127633;0,1280086;0,1280086;0,1280086;33746,1317625;71242,1280086;71242,1280086;127486,131387;191229,71324;971142,71324;971142,71324;1004888,33785;971142,0" o:connectangles="0,0,0,0,0,0,0,0,0,0,0,0,0,0,0"/>
              <v:fill on="t" focussize="0,0"/>
              <v:stroke on="f" joinstyle="round"/>
              <v:imagedata o:title=""/>
              <o:lock v:ext="edit"/>
            </v:shape>
            <v:shape id="Freeform 158" o:spid="_x0000_s1042" o:spt="100" style="position:absolute;left:8387;top:2643;height:1754;width:1122;" fillcolor="#29869F" filled="t" stroked="f" coordsize="200,312" o:gfxdata="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KEk1njZAAAACwEAAA8AAAAAAAAAAQAgAAAAIgAAAGRy&#10;cy9kb3ducmV2LnhtbFBLAQIUABQAAAAIAIdO4kCb6bPW6QQAAAsXAAAOAAAAAAAAAAEAIAAAACgB&#10;AABkcnMvZTJvRG9jLnhtbFBLBQYAAAAABgAGAFkBAACDCAAAAAA=&#10;" adj=",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<v:path o:connecttype="segments"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59" o:spid="_x0000_s1043" o:spt="100" style="position:absolute;left:8560;top:2819;height:268;width:264;" fillcolor="#29869F" filled="t" stroked="f" coordsize="47,48" o:gfxdata="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tM94W1wAAAAsBAAAPAAAAAAAAAAEAIAAAACIAAABkcnMvZG93bnJl&#10;di54bWxQSwECFAAUAAAACACHTuJASv3sk6kCAABNBwAADgAAAAAAAAABACAAAAAmAQAAZHJzL2Uy&#10;b0RvYy54bWxQSwUGAAAAAAYABgBZAQAAQQYAAAAA&#10;" adj="," path="m42,0c19,0,0,19,0,42c0,45,3,48,6,48c9,48,12,45,12,42c12,25,25,12,42,12c45,12,47,9,47,6c47,3,45,0,42,0xe">
              <v:path o:connecttype="segments" o:connectlocs="157467,0;0,156964;22495,179387;44991,156964;157467,44847;176213,22423;157467,0" o:connectangles="0,0,0,0,0,0,0"/>
              <v:fill on="t" focussize="0,0"/>
              <v:stroke on="f" joinstyle="round"/>
              <v:imagedata o:title=""/>
              <o:lock v:ext="edit"/>
            </v:shape>
            <v:shape id="Freeform 160" o:spid="_x0000_s1044" o:spt="100" style="position:absolute;left:8836;top:3104;height:168;width:179;" fillcolor="#29869F" filled="t" stroked="f" coordsize="32,30" o:gfxdata="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xMbCc9kAAAALAQAADwAAAAAAAAABACAAAAAiAAAAZHJzL2Rvd25yZXYueG1sUEsBAhQAFAAAAAgA&#10;h07iQCyDtrHPAgAA3gcAAA4AAAAAAAAAAQAgAAAAKAEAAGRycy9lMm9Eb2MueG1sUEsFBgAAAAAG&#10;AAYAWQEAAGkGAAAAAA==&#10;" adj="," path="m20,4c17,10,11,16,5,19c2,20,0,23,2,26c3,28,5,30,7,30c8,30,8,29,9,29c18,25,26,18,30,9c32,6,30,3,28,1c25,0,21,1,20,4xe">
              <v:path o:connecttype="segments" o:connectlocs="74414,15028;18604,71384;7441,97684;26045,112712;33486,108955;111622,33814;104180,3757;74414,15028" o:connectangles="0,0,0,0,0,0,0,0"/>
              <v:fill on="t" focussize="0,0"/>
              <v:stroke on="f" joinstyle="round"/>
              <v:imagedata o:title=""/>
              <o:lock v:ext="edit"/>
            </v:shape>
            <v:shape id="Freeform 155" o:spid="_x0000_s1045" o:spt="100" style="position:absolute;left:6972;top:2367;height:556;width:726;" fillcolor="#29869F" filled="t" stroked="f" coordsize="129,99" o:gfxdata="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dbwsF9gAAAAKAQAADwAAAAAAAAABACAAAAAiAAAAZHJzL2Rvd25yZXYueG1sUEsBAhQA&#10;FAAAAAgAh07iQAxUMbWBAwAAeBAAAA4AAAAAAAAAAQAgAAAAJwEAAGRycy9lMm9Eb2MueG1sUEsF&#10;BgAAAAAGAAYAWQEAABoHAAAAAA==&#10;" adj=",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<v:path o:connecttype="segments"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53" o:spid="_x0000_s1046" o:spt="100" style="position:absolute;left:6230;top:2941;height:281;width:107;" fillcolor="#29869F" filled="t" stroked="f" coordsize="19,50" o:gfxdata="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bgQb&#10;r9wAAAALAQAADwAAAAAAAAABACAAAAAiAAAAZHJzL2Rvd25yZXYueG1sUEsBAhQAFAAAAAgAh07i&#10;QCZhNN6QAgAAPwcAAA4AAAAAAAAAAQAgAAAAKwEAAGRycy9lMm9Eb2MueG1sUEsFBgAAAAAGAAYA&#10;WQEAAC0GAAAAAA==&#10;" adj="," path="m10,0c4,0,0,4,0,9c0,40,0,40,0,40c0,46,4,50,10,50c15,50,19,46,19,40c19,9,19,9,19,9c19,4,15,0,10,0xe">
              <v:path o:connecttype="segments" o:connectlocs="37599,0;0,33719;0,149860;37599,187325;71438,149860;71438,33719;37599,0" o:connectangles="0,0,0,0,0,0,0"/>
              <v:fill on="t" focussize="0,0"/>
              <v:stroke on="f" joinstyle="round"/>
              <v:imagedata o:title=""/>
              <o:lock v:ext="edit"/>
            </v:shape>
            <v:shape id="Freeform 147" o:spid="_x0000_s1047" o:spt="100" style="position:absolute;left:5008;top:2410;height:1129;width:709;" fillcolor="#29869F" filled="t" stroked="f" coordsize="126,201" o:gfxdata="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l2Le&#10;K9kAAAALAQAADwAAAAAAAAABACAAAAAiAAAAZHJzL2Rvd25yZXYueG1sUEsBAhQAFAAAAAgAh07i&#10;QNSuXGV3AwAATg0AAA4AAAAAAAAAAQAgAAAAKAEAAGRycy9lMm9Eb2MueG1sUEsFBgAAAAAGAAYA&#10;WQEAABEHAAAAAA==&#10;" adj=",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<v:path o:connecttype="segments"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<v:fill on="t" focussize="0,0"/>
              <v:stroke on="f" joinstyle="round"/>
              <v:imagedata o:title=""/>
              <o:lock v:ext="edit"/>
            </v:shape>
            <v:shape id="Freeform 148" o:spid="_x0000_s1048" o:spt="100" style="position:absolute;left:5486;top:3629;height:775;width:264;" fillcolor="#29869F" filled="t" stroked="f" coordsize="47,138" o:gfxdata="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8f5VdcAAAALAQAADwAAAAAAAAAB&#10;ACAAAAAiAAAAZHJzL2Rvd25yZXYueG1sUEsBAhQAFAAAAAgAh07iQEj23qcuAwAANAwAAA4AAAAA&#10;AAAAAQAgAAAAJgEAAGRycy9lMm9Eb2MueG1sUEsFBgAAAAAGAAYAWQEAAMYGAAAAAA==&#10;" adj=",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<v:path o:connecttype="segments"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<v:fill on="t" focussize="0,0"/>
              <v:stroke on="f" joinstyle="round"/>
              <v:imagedata o:title=""/>
              <o:lock v:ext="edit"/>
            </v:shape>
            <v:shape id="Freeform 149" o:spid="_x0000_s1049" o:spt="100" style="position:absolute;left:4195;top:2426;height:1973;width:813;" fillcolor="#29869F" filled="t" stroked="f" coordsize="145,351" o:gfxdata="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B6R+Mx2QAAAAsBAAAPAAAAAAAAAAEAIAAAACIAAABkcnMvZG93&#10;bnJldi54bWxQSwECFAAUAAAACACHTuJAdQBoz48FAABsHgAADgAAAAAAAAABACAAAAAoAQAAZHJz&#10;L2Uyb0RvYy54bWxQSwUGAAAAAAYABgBZAQAAKQkAAAAA&#10;" adj=",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<v:path o:connecttype="segments"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50" o:spid="_x0000_s1026" o:spt="100" style="position:absolute;left:5003;top:3634;height:770;width:260;" fillcolor="#29869F" filled="t" stroked="f" coordsize="46,137" o:gfxdata="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JvUAkdkAAAALAQAADwAAAAAAAAABACAA&#10;AAAiAAAAZHJzL2Rvd25yZXYueG1sUEsBAhQAFAAAAAgAh07iQKZWfSspAwAA9gwAAA4AAAAAAAAA&#10;AQAgAAAAKAEAAGRycy9lMm9Eb2MueG1sUEsFBgAAAAAGAAYAWQEAAMMGAAAAAA==&#10;" adj=",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<v:path o:connecttype="segments"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shape id="Freeform 156" o:spid="_x0000_s1040" o:spt="100" style="position:absolute;left:0pt;margin-left:221.5pt;margin-top:94.15pt;height:56.45pt;width:5.35pt;z-index:251654144;mso-width-relative:page;mso-height-relative:page;" fillcolor="#29869F" filled="t" stroked="f" coordsize="19,201" o:gfxdata="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0qr6NtsAAAALAQAADwAAAAAAAAABACAAAAAiAAAAZHJzL2Rvd25y&#10;ZXYueG1sUEsBAhQAFAAAAAgAh07iQKHLpIemAgAAZwgAAA4AAAAAAAAAAQAgAAAAKgEAAGRycy9l&#10;Mm9Eb2MueG1sUEsFBgAAAAAGAAYAWQEAAEIGAAAAAA==&#10;" adj="," path="m10,0c4,0,0,4,0,9c0,191,0,191,0,191c0,191,0,191,0,191c0,197,4,201,10,201c15,201,19,197,19,191c19,191,19,191,19,191c19,9,19,9,19,9c19,4,15,0,10,0xe">
            <v:path o:connecttype="segments" o:connectlocs="37599,0;0,33764;0,716546;0,716546;37599,754062;71438,716546;71438,716546;71438,33764;37599,0" o:connectangles="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46" o:spid="_x0000_s1036" o:spt="100" style="position:absolute;left:0pt;margin-left:28.35pt;margin-top:76.75pt;height:26.15pt;width:22.25pt;z-index:251650048;mso-width-relative:page;mso-height-relative:page;" fillcolor="#29869F" filled="t" stroked="f" coordsize="79,93" o:gfxdata="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LGHZzjaAAAA&#10;CgEAAA8AAAAAAAAAAQAgAAAAIgAAAGRycy9kb3ducmV2LnhtbFBLAQIUABQAAAAIAIdO4kBib2TZ&#10;OAMAADULAAAOAAAAAAAAAAEAIAAAACkBAABkcnMvZTJvRG9jLnhtbFBLBQYAAAAABgAGAFkBAADT&#10;BgAAAAA=&#10;" adj="," path="m77,78c77,77,76,77,76,76c18,4,18,4,18,4c18,4,18,4,17,4c17,4,17,4,17,4c17,4,17,4,17,4c15,1,13,0,9,0c4,0,0,4,0,10c0,13,1,15,3,17c61,88,61,88,61,88c63,91,66,93,69,93c74,93,79,88,79,83c79,81,78,79,77,78c77,78,77,78,77,78xe">
            <v:path o:connecttype="segments" o:connectlocs="289347,292919;285590,285409;67640,15022;63882,15022;63882,15022;63882,15022;33820,0;0,37554;11273,63841;229223,330473;259285,349250;296863,311696;289347,292919;289347,292919" o:connectangles="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44" o:spid="_x0000_s1034" o:spt="100" style="position:absolute;left:0pt;margin-left:27.25pt;margin-top:102.1pt;height:43.05pt;width:32.25pt;z-index:251646976;mso-width-relative:page;mso-height-relative:page;" fillcolor="#29869F" filled="t" stroked="f" coordsize="115,153" o:gfxdata="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aOhc/doAAAAKAQAADwAAAAAAAAABACAAAAAiAAAAZHJzL2Rvd25yZXYueG1s&#10;UEsBAhQAFAAAAAgAh07iQFXTKeITAwAAOgoAAA4AAAAAAAAAAQAgAAAAKQEAAGRycy9lMm9Eb2Mu&#10;eG1sUEsFBgAAAAAGAAYAWQEAAK4GAAAAAA==&#10;" adj="," path="m18,149c18,149,18,149,18,149c113,16,113,16,113,16c114,15,115,13,115,10c115,5,111,0,105,0c102,0,99,2,97,5c97,5,97,5,97,5c2,137,2,137,2,137c1,139,0,141,0,143c0,149,4,153,10,153c13,153,16,152,17,149c18,149,18,149,18,149xe">
            <v:path o:connecttype="segments" o:connectlocs="67338,559651;67338,559651;422731,60097;430213,37560;392803,0;362875,18780;362875,18780;7482,514578;0,537115;37410,574675;63597,559651;67338,559651" o:connectangles="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33" o:spid="_x0000_s1033" o:spt="202" type="#_x0000_t202" style="position:absolute;left:0pt;margin-left:141.25pt;margin-top:321.9pt;height:125.45pt;width:211.05pt;z-index:251669504;mso-width-relative:page;mso-height-relative:page;" filled="f" stroked="f" coordsize="21600,21600" o:gfxdata="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4d6qL3AAAAAsBAAAPAAAAAAAAAAEAIAAAACIAAABkcnMvZG93bnJldi54bWxQSwECFAAUAAAA&#10;CACHTuJAHE0+ECMCAAAbBAAADgAAAAAAAAABACAAAAArAQAAZHJzL2Uyb0RvYy54bWxQSwUGAAAA&#10;AAYABgBZAQAAw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line="413" w:lineRule="auto"/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  <w:t>姓名：</w:t>
                  </w: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  <w:lang w:eastAsia="zh-CN"/>
                    </w:rPr>
                    <w:t>幸运日素材</w:t>
                  </w:r>
                </w:p>
                <w:p>
                  <w:pPr>
                    <w:spacing w:line="413" w:lineRule="auto"/>
                    <w:rPr>
                      <w:rFonts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</w:pP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  <w:t>电话：188-0000-0000</w:t>
                  </w:r>
                </w:p>
                <w:p>
                  <w:pPr>
                    <w:spacing w:line="413" w:lineRule="auto"/>
                    <w:rPr>
                      <w:rFonts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</w:pP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  <w:t>邮箱：</w:t>
                  </w: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  <w:lang w:val="en-US" w:eastAsia="zh-CN"/>
                    </w:rPr>
                    <w:t>xingyunri</w:t>
                  </w: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  <w:t>@gmail.com</w:t>
                  </w:r>
                </w:p>
                <w:p>
                  <w:pPr>
                    <w:spacing w:line="413" w:lineRule="auto"/>
                    <w:rPr>
                      <w:rFonts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</w:pPr>
                  <w:r>
                    <w:rPr>
                      <w:rFonts w:hint="eastAsia" w:ascii="黑体" w:hAnsi="黑体" w:eastAsia="黑体" w:cs="黑体"/>
                      <w:color w:val="7E7E7E" w:themeColor="text1" w:themeTint="80"/>
                      <w:sz w:val="28"/>
                      <w:szCs w:val="28"/>
                    </w:rPr>
                    <w:t>求职意向：美术主编</w:t>
                  </w:r>
                </w:p>
              </w:txbxContent>
            </v:textbox>
          </v:shape>
        </w:pict>
      </w:r>
      <w:r>
        <w:pict>
          <v:shape id="搜索" o:spid="_x0000_s1032" o:spt="100" style="position:absolute;left:0pt;margin-left:121.75pt;margin-top:429.25pt;height:12.3pt;width:11.85pt;z-index:251668480;v-text-anchor:middle;mso-width-relative:page;mso-height-relative:page;" fillcolor="#29869F" filled="t" stroked="f" coordsize="405200,413075" o:gfxdata="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Bszmji2gAAAAsBAAAPAAAAAAAAAAEAIAAAACIAAABkcnMvZG93bnJl&#10;di54bWxQSwECFAAUAAAACACHTuJAD1mtMVIFAAANFQAADgAAAAAAAAABACAAAAApAQAAZHJzL2Uy&#10;b0RvYy54bWxQSwUGAAAAAAYABgBZAQAA7QgAAAAA&#10;" adj=",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<v:path o:connecttype="segments" o:connectlocs="55938,19811;19457,56956;55938,94100;92419,56956;55938,19811;55938,0;111877,56956;102801,87904;103803,88606;146856,133894;146559,152505;128280,152202;85227,106914;84465,105704;55938,113912;0,56956;55938,0" o:connectangles="0,0,0,0,0,0,0,0,0,0,0,0,0,0,0,0,0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信息" o:spid="_x0000_s1031" o:spt="100" style="position:absolute;left:0pt;margin-left:121.2pt;margin-top:399.8pt;height:9.3pt;width:13pt;z-index:251667456;v-text-anchor:middle;mso-width-relative:page;mso-height-relative:page;" fillcolor="#29869F" filled="t" stroked="f" coordsize="529316,401026" o:gfxdata="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IZSwbza&#10;AAAACwEAAA8AAAAAAAAAAQAgAAAAIgAAAGRycy9kb3ducmV2LnhtbFBLAQIUABQAAAAIAIdO4kA7&#10;GV5mBAcAAGcgAAAOAAAAAAAAAAEAIAAAACkBAABkcnMvZTJvRG9jLnhtbFBLBQYAAAAABgAGAFkB&#10;AACfCgAAAAA=&#10;" adj=",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<v:path o:connecttype="segments" o:connectlocs="114559,57806;110820,61337;145067,93674;145581,94457;153374,94457;50540,57806;11725,94457;19518,94457;20032,93675;54279,61337;14456,23653;69491,75618;82188,80585;82550,80552;95608,75618;150643,23653;143164,23653;93855,70212;82550,74483;82237,74511;71244,70212;21935,23653;28700,0;136399,0;165100,27100;165100,91009;136399,118110;28700,118110;0,91009;0,27100;28700,0" o:connectangles="0,0,0,0,0,0,0,0,0,0,0,0,0,0,0,0,0,0,0,0,0,0,0,0,0,0,0,0,0,0,0"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手机" o:spid="_x0000_s1030" o:spt="100" style="position:absolute;left:0pt;margin-left:123.5pt;margin-top:364.7pt;height:16.1pt;width:8.45pt;z-index:251666432;v-text-anchor:middle;mso-width-relative:page;mso-height-relative:page;" fillcolor="#29869F" filled="t" stroked="f" coordsize="3056,5968" o:gfxdata="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" adj=",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<v:path o:connecttype="segments" o:connectlocs="26346499,951463;24285391,0;22067454,1159222;9420683,7545998;4771935,8934873;1433828,12204817;11202,16732415;593709,58902434;3248491,62741043;7449156,64961092;25797634,65157956;30233508,63342531;33235588,59777325;34232536,17224541;33526842,13692123;31376082,10476894;28116389,8311527;6799472,17727596;7639591,16043426;9163036,14927920;23512449,14621729;25405562,15102925;26816986,16338687;27477872,18121290;27309841,30708872;26324095,32305574;24699867,33267967;10294409,33421080;8490913,32775842;7202711,31408791;6721058,29549649;7975653,39862502;13710931,39348483;14819899,39862502;15155961,44882227;14394256,45975840;8658943,46074272;7718006,45155630;18919746,40201515;19950300,39370376;25663209,39589099;26301691,40759251;25887250,45735224;20252756,46139882;19065373,45527465;7661996,50831522;8401296,49737909;14136609,49639477;15088748,50569048;14976728,55643454;13856557,56365232;8177290,56048077;7650793,50984635;19233404,50000349;24867863,49584797;26066448,50197213;26279287,55249760;25427966,56255870;19681451,56255870;18841332,55249760" o:connectangles="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人" o:spid="_x0000_s1029" o:spt="100" style="position:absolute;left:0pt;margin-left:122.65pt;margin-top:335.8pt;height:13.2pt;width:10.3pt;z-index:251660288;v-text-anchor:middle;mso-width-relative:page;mso-height-relative:page;" fillcolor="#29869F" filled="t" stroked="f" coordsize="1679575,2125662" o:gfxdata="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" adj=",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<v:path o:connecttype="segments" o:connectlocs="39601,73623;50261,79207;49685,82482;49020,86407;50305,90578;71934,132474;69009,89704;69829,85442;68942,81944;71424,78848;81663,73129;91037,73645;97929,80531;103868,88246;108832,96813;112688,106390;115436,116999;116965,128729;112134,137408;96777,144069;80666,148353;64045,150192;46449,149385;29053,145729;12410,139337;0,132205;1196,119757;3678,108566;7357,98518;12144,89569;17972,81652;24753,74632;33308,67859;64786,404;72209,2447;78922,6040;84661,10957;89203,16975;92416,23936;94078,31638;93878,40530;91308,49422;86677,57191;80274,63456;71278,68396;65207,70013;58649,70462;51315,69496;44579,67049;38530,63321;33058,58089;28582,51353;25746,43651;24704,35231;25591,27259;28161,19984;32149,13495;37378,8038;43671,3862;50827,1100;58582,0" o:connectangles="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line id="直线 21" o:spid="_x0000_s1028" o:spt="20" style="position:absolute;left:0pt;margin-left:23.25pt;margin-top:165.9pt;height:0.05pt;width:368.8pt;z-index:251661312;mso-width-relative:page;mso-height-relative:page;" stroked="t" coordsize="21600,21600" o:gfxdata="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Wby5vZAAAACgEA&#10;AA8AAAAAAAAAAQAgAAAAIgAAAGRycy9kb3ducmV2LnhtbFBLAQIUABQAAAAIAIdO4kAhgAKD4AEA&#10;AL4DAAAOAAAAAAAAAAEAIAAAACgBAABkcnMvZTJvRG9jLnhtbFBLBQYAAAAABgAGAFkBAAB6BQAA&#10;AAA=&#10;">
            <v:path arrowok="t"/>
            <v:fill focussize="0,0"/>
            <v:stroke weight="0.5pt" color="#595959"/>
            <v:imagedata o:title=""/>
            <o:lock v:ext="edit"/>
          </v:line>
        </w:pict>
      </w:r>
      <w:r>
        <w:pict>
          <v:shape id="文本框 2" o:spid="_x0000_s1027" o:spt="202" type="#_x0000_t202" style="position:absolute;left:0pt;margin-left:26.75pt;margin-top:176.1pt;height:15.9pt;width:361.8pt;z-index:251649024;mso-width-relative:page;mso-height-relative:page;" filled="f" stroked="f" coordsize="21600,21600" o:gfxdata="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75pm22QAAAAoB&#10;AAAPAAAAAAAAAAEAIAAAACIAAABkcnMvZG93bnJldi54bWxQSwECFAAUAAAACACHTuJAWdNVyqgB&#10;AAAvAwAADgAAAAAAAAABACAAAAAoAQAAZHJzL2Uyb0RvYy54bWxQSwUGAAAAAAYABgBZAQAAQgUA&#10;AAAA&#10;">
            <v:path/>
            <v:fill on="f" focussize="0,0"/>
            <v:stroke on="f" weight="1.25pt" joinstyle="miter"/>
            <v:imagedata o:title=""/>
            <o:lock v:ext="edit"/>
            <v:textbox inset="0mm,0mm,0mm,0mm">
              <w:txbxContent>
                <w:p>
                  <w:pPr>
                    <w:jc w:val="distribute"/>
                    <w:rPr>
                      <w:rFonts w:ascii="幼圆" w:hAnsi="幼圆" w:eastAsia="幼圆" w:cs="幼圆"/>
                      <w:color w:val="585858" w:themeColor="text1" w:themeTint="A6"/>
                      <w:sz w:val="24"/>
                      <w:szCs w:val="22"/>
                    </w:rPr>
                  </w:pPr>
                  <w:r>
                    <w:rPr>
                      <w:rFonts w:hint="eastAsia" w:ascii="幼圆" w:hAnsi="幼圆" w:eastAsia="幼圆" w:cs="幼圆"/>
                      <w:color w:val="585858" w:themeColor="text1" w:themeTint="A6"/>
                      <w:sz w:val="24"/>
                      <w:szCs w:val="22"/>
                    </w:rPr>
                    <w:t>PERSONAL RESUME</w:t>
                  </w:r>
                </w:p>
              </w:txbxContent>
            </v:textbox>
          </v:shape>
        </w:pict>
      </w:r>
      <w:bookmarkStart w:id="0" w:name="_GoBack"/>
      <w: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-1179830</wp:posOffset>
            </wp:positionH>
            <wp:positionV relativeFrom="paragraph">
              <wp:posOffset>-967105</wp:posOffset>
            </wp:positionV>
            <wp:extent cx="7634605" cy="10798810"/>
            <wp:effectExtent l="0" t="0" r="4445" b="2540"/>
            <wp:wrapNone/>
            <wp:docPr id="27" name="图片 27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821ED4"/>
    <w:rsid w:val="000A4A1F"/>
    <w:rsid w:val="003A4BA0"/>
    <w:rsid w:val="004F3BFE"/>
    <w:rsid w:val="006A7EDC"/>
    <w:rsid w:val="00744F40"/>
    <w:rsid w:val="00804448"/>
    <w:rsid w:val="00C179E0"/>
    <w:rsid w:val="02493013"/>
    <w:rsid w:val="0A095C1C"/>
    <w:rsid w:val="0F605A56"/>
    <w:rsid w:val="12EA0A78"/>
    <w:rsid w:val="1B1D3C1A"/>
    <w:rsid w:val="1BAF3404"/>
    <w:rsid w:val="245A2EE4"/>
    <w:rsid w:val="2C3C1D02"/>
    <w:rsid w:val="470F5358"/>
    <w:rsid w:val="56C004EC"/>
    <w:rsid w:val="57493067"/>
    <w:rsid w:val="747D6DC9"/>
    <w:rsid w:val="7A821ED4"/>
    <w:rsid w:val="7C595B14"/>
    <w:rsid w:val="7DB55A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700;&#24425;&#32511;&#21494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6"/>
    <customShpInfo spid="_x0000_s1051"/>
    <customShpInfo spid="_x0000_s1040"/>
    <customShpInfo spid="_x0000_s1036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水彩绿叶精致简历</Template>
  <Pages>1</Pages>
  <Words>0</Words>
  <Characters>12</Characters>
  <Lines>1</Lines>
  <Paragraphs>1</Paragraphs>
  <TotalTime>0</TotalTime>
  <ScaleCrop>false</ScaleCrop>
  <LinksUpToDate>false</LinksUpToDate>
  <CharactersWithSpaces>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2017-07-12T16:41:00Z</dcterms:created>
  <dc:creator>kedao</dc:creator>
  <cp:lastModifiedBy>WPS_1528193819</cp:lastModifiedBy>
  <dcterms:modified xsi:type="dcterms:W3CDTF">2018-07-26T06:08:59Z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